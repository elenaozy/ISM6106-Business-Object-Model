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28B0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E3F61A0" wp14:editId="20910F7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GridTable1Light-Accent5"/>
        <w:tblW w:w="0" w:type="auto"/>
        <w:tblLayout w:type="fixed"/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1837F597" w14:textId="77777777" w:rsidTr="007B4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3"/>
        </w:trPr>
        <w:tc>
          <w:tcPr>
            <w:tcW w:w="10790" w:type="dxa"/>
            <w:gridSpan w:val="9"/>
          </w:tcPr>
          <w:p w14:paraId="797BAA0F" w14:textId="77777777" w:rsidR="00DF198B" w:rsidRDefault="00DF198B"/>
        </w:tc>
      </w:tr>
      <w:tr w:rsidR="00DF198B" w14:paraId="7A890708" w14:textId="77777777" w:rsidTr="007B4176">
        <w:trPr>
          <w:trHeight w:val="1068"/>
        </w:trPr>
        <w:tc>
          <w:tcPr>
            <w:tcW w:w="1198" w:type="dxa"/>
            <w:gridSpan w:val="2"/>
          </w:tcPr>
          <w:p w14:paraId="35D56A50" w14:textId="77777777" w:rsidR="00DF198B" w:rsidRDefault="00DF198B"/>
        </w:tc>
        <w:tc>
          <w:tcPr>
            <w:tcW w:w="8393" w:type="dxa"/>
            <w:gridSpan w:val="5"/>
          </w:tcPr>
          <w:p w14:paraId="575C4B57" w14:textId="75F72937" w:rsidR="00DF198B" w:rsidRPr="00DF198B" w:rsidRDefault="007B4176" w:rsidP="00874FE7">
            <w:pPr>
              <w:pStyle w:val="Heading1"/>
              <w:outlineLvl w:val="0"/>
            </w:pPr>
            <w:r>
              <w:t>Group Project</w:t>
            </w:r>
            <w:r w:rsidR="000F5604">
              <w:t xml:space="preserve"> Proposal &amp; Draft Object Model</w:t>
            </w:r>
          </w:p>
        </w:tc>
        <w:tc>
          <w:tcPr>
            <w:tcW w:w="1199" w:type="dxa"/>
            <w:gridSpan w:val="2"/>
          </w:tcPr>
          <w:p w14:paraId="0AC31F00" w14:textId="77777777" w:rsidR="00DF198B" w:rsidRDefault="00DF198B"/>
        </w:tc>
      </w:tr>
      <w:tr w:rsidR="00DF198B" w14:paraId="68B3D49B" w14:textId="77777777" w:rsidTr="007B4176">
        <w:trPr>
          <w:trHeight w:val="1837"/>
        </w:trPr>
        <w:tc>
          <w:tcPr>
            <w:tcW w:w="1170" w:type="dxa"/>
          </w:tcPr>
          <w:p w14:paraId="75DFBB68" w14:textId="77777777" w:rsidR="00DF198B" w:rsidRDefault="00DF198B"/>
        </w:tc>
        <w:tc>
          <w:tcPr>
            <w:tcW w:w="8460" w:type="dxa"/>
            <w:gridSpan w:val="7"/>
          </w:tcPr>
          <w:p w14:paraId="23258E94" w14:textId="77777777" w:rsidR="00DF198B" w:rsidRDefault="00DF198B"/>
        </w:tc>
        <w:tc>
          <w:tcPr>
            <w:tcW w:w="1160" w:type="dxa"/>
          </w:tcPr>
          <w:p w14:paraId="72DB78BD" w14:textId="77777777" w:rsidR="00DF198B" w:rsidRDefault="00DF198B"/>
        </w:tc>
      </w:tr>
      <w:tr w:rsidR="00DF198B" w14:paraId="56D4BC03" w14:textId="77777777" w:rsidTr="007B4176">
        <w:trPr>
          <w:trHeight w:val="929"/>
        </w:trPr>
        <w:tc>
          <w:tcPr>
            <w:tcW w:w="2397" w:type="dxa"/>
            <w:gridSpan w:val="4"/>
          </w:tcPr>
          <w:p w14:paraId="55F03884" w14:textId="77777777" w:rsidR="00DF198B" w:rsidRDefault="00DF198B"/>
        </w:tc>
        <w:tc>
          <w:tcPr>
            <w:tcW w:w="5995" w:type="dxa"/>
          </w:tcPr>
          <w:p w14:paraId="7BB5039B" w14:textId="5A65FB39" w:rsidR="00DF198B" w:rsidRPr="00DF198B" w:rsidRDefault="007B4176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8C2ABFD" wp14:editId="6E18C17B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118830</wp:posOffset>
                  </wp:positionV>
                  <wp:extent cx="3096895" cy="1000125"/>
                  <wp:effectExtent l="0" t="0" r="0" b="0"/>
                  <wp:wrapNone/>
                  <wp:docPr id="7" name="Picture 7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ee the sour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89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98" w:type="dxa"/>
            <w:gridSpan w:val="4"/>
          </w:tcPr>
          <w:p w14:paraId="6A584179" w14:textId="77777777" w:rsidR="00DF198B" w:rsidRDefault="00DF198B"/>
        </w:tc>
      </w:tr>
      <w:tr w:rsidR="00DF198B" w14:paraId="582A88AC" w14:textId="77777777" w:rsidTr="007B4176">
        <w:trPr>
          <w:trHeight w:val="1460"/>
        </w:trPr>
        <w:tc>
          <w:tcPr>
            <w:tcW w:w="2397" w:type="dxa"/>
            <w:gridSpan w:val="4"/>
          </w:tcPr>
          <w:p w14:paraId="3A3D9F00" w14:textId="77777777" w:rsidR="00DF198B" w:rsidRDefault="00DF198B"/>
        </w:tc>
        <w:tc>
          <w:tcPr>
            <w:tcW w:w="5995" w:type="dxa"/>
          </w:tcPr>
          <w:p w14:paraId="690989A8" w14:textId="5396C73B" w:rsidR="00DF198B" w:rsidRPr="00DF198B" w:rsidRDefault="00DF198B" w:rsidP="00874FE7">
            <w:pPr>
              <w:pStyle w:val="Heading2"/>
              <w:outlineLvl w:val="1"/>
            </w:pPr>
          </w:p>
        </w:tc>
        <w:tc>
          <w:tcPr>
            <w:tcW w:w="2398" w:type="dxa"/>
            <w:gridSpan w:val="4"/>
          </w:tcPr>
          <w:p w14:paraId="2DF2D6E3" w14:textId="77777777" w:rsidR="00DF198B" w:rsidRDefault="00DF198B"/>
        </w:tc>
      </w:tr>
      <w:tr w:rsidR="00DF198B" w14:paraId="30447160" w14:textId="77777777" w:rsidTr="007B4176">
        <w:trPr>
          <w:trHeight w:val="4311"/>
        </w:trPr>
        <w:tc>
          <w:tcPr>
            <w:tcW w:w="2397" w:type="dxa"/>
            <w:gridSpan w:val="4"/>
          </w:tcPr>
          <w:p w14:paraId="72CA0FE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</w:tcPr>
          <w:p w14:paraId="35366C96" w14:textId="77777777" w:rsidR="007B4176" w:rsidRDefault="007B4176" w:rsidP="00874FE7">
            <w:pPr>
              <w:pStyle w:val="Heading3"/>
              <w:outlineLvl w:val="2"/>
            </w:pPr>
          </w:p>
          <w:p w14:paraId="4CD07CC3" w14:textId="117E8C2F" w:rsidR="00DF198B" w:rsidRPr="00DF198B" w:rsidRDefault="00396C7B" w:rsidP="00874FE7">
            <w:pPr>
              <w:pStyle w:val="Heading3"/>
              <w:outlineLvl w:val="2"/>
            </w:pPr>
            <w:r>
              <w:t>November</w:t>
            </w:r>
            <w:r w:rsidR="007B4176">
              <w:t xml:space="preserve"> </w:t>
            </w:r>
            <w:r>
              <w:t>14</w:t>
            </w:r>
            <w:r>
              <w:rPr>
                <w:vertAlign w:val="superscript"/>
              </w:rPr>
              <w:t>th</w:t>
            </w:r>
            <w:r w:rsidR="007B4176">
              <w:t>, 2021</w:t>
            </w:r>
          </w:p>
          <w:p w14:paraId="754F2412" w14:textId="77777777" w:rsidR="00874FE7" w:rsidRPr="00DF198B" w:rsidRDefault="005302C2" w:rsidP="00874FE7">
            <w:pPr>
              <w:pStyle w:val="Heading3"/>
              <w:outlineLvl w:val="2"/>
            </w:pPr>
            <w:sdt>
              <w:sdtPr>
                <w:id w:val="-1516760087"/>
                <w:placeholder>
                  <w:docPart w:val="AD797EE2F96148BF972281401EFFCDB8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67970423" w14:textId="6791FE70" w:rsidR="007B4176" w:rsidRDefault="00396C7B" w:rsidP="00874FE7">
            <w:pPr>
              <w:pStyle w:val="Heading3"/>
              <w:outlineLvl w:val="2"/>
            </w:pPr>
            <w:r>
              <w:t>IS</w:t>
            </w:r>
            <w:r w:rsidR="007B4176" w:rsidRPr="007B4176">
              <w:t xml:space="preserve">M </w:t>
            </w:r>
            <w:r>
              <w:t>6106 RG7 –</w:t>
            </w:r>
            <w:r w:rsidR="007B4176" w:rsidRPr="007B4176">
              <w:t xml:space="preserve"> </w:t>
            </w:r>
            <w:r>
              <w:t>System Analysis</w:t>
            </w:r>
          </w:p>
          <w:p w14:paraId="2839E1C5" w14:textId="696F22CD" w:rsidR="00DF198B" w:rsidRPr="00DF198B" w:rsidRDefault="005302C2" w:rsidP="00874FE7">
            <w:pPr>
              <w:pStyle w:val="Heading3"/>
              <w:outlineLvl w:val="2"/>
            </w:pPr>
            <w:sdt>
              <w:sdtPr>
                <w:id w:val="1492440299"/>
                <w:placeholder>
                  <w:docPart w:val="BEACBA6A266E42A0B26319E635802BAA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4F97136A" w14:textId="597F58BB" w:rsidR="00DF198B" w:rsidRDefault="007B4176" w:rsidP="00874FE7">
            <w:pPr>
              <w:pStyle w:val="Heading3"/>
              <w:outlineLvl w:val="2"/>
            </w:pPr>
            <w:r>
              <w:t>Dr. A</w:t>
            </w:r>
            <w:r w:rsidR="00396C7B">
              <w:t>rijit Sengupta</w:t>
            </w:r>
          </w:p>
          <w:p w14:paraId="31912102" w14:textId="498FB0EF" w:rsidR="00FD6526" w:rsidRDefault="005302C2" w:rsidP="00FD6526">
            <w:pPr>
              <w:jc w:val="center"/>
            </w:pPr>
            <w:sdt>
              <w:sdtPr>
                <w:id w:val="-1610196037"/>
                <w:placeholder>
                  <w:docPart w:val="7F6A0A05CB6D4743A77767226D3D40AF"/>
                </w:placeholder>
                <w:temporary/>
                <w:showingPlcHdr/>
                <w15:appearance w15:val="hidden"/>
              </w:sdtPr>
              <w:sdtEndPr/>
              <w:sdtContent>
                <w:r w:rsidR="00FD6526" w:rsidRPr="00DF198B">
                  <w:t>—</w:t>
                </w:r>
              </w:sdtContent>
            </w:sdt>
          </w:p>
          <w:p w14:paraId="28838B4E" w14:textId="77777777" w:rsidR="00FD6526" w:rsidRDefault="00FD6526" w:rsidP="00FD6526">
            <w:pPr>
              <w:jc w:val="center"/>
            </w:pPr>
          </w:p>
          <w:p w14:paraId="111F8BE3" w14:textId="695BA2EF" w:rsidR="00FD6526" w:rsidRPr="00FD6526" w:rsidRDefault="00FD6526" w:rsidP="00FD6526">
            <w:pPr>
              <w:jc w:val="center"/>
              <w:rPr>
                <w:sz w:val="36"/>
                <w:szCs w:val="36"/>
              </w:rPr>
            </w:pPr>
            <w:r w:rsidRPr="00FD6526">
              <w:rPr>
                <w:sz w:val="36"/>
                <w:szCs w:val="36"/>
              </w:rPr>
              <w:t>Group Four</w:t>
            </w:r>
          </w:p>
          <w:p w14:paraId="71D0A2F8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6C08FFA6" w14:textId="77777777" w:rsidR="00DF198B" w:rsidRDefault="00DF198B" w:rsidP="00DF198B">
            <w:pPr>
              <w:jc w:val="center"/>
            </w:pPr>
          </w:p>
        </w:tc>
      </w:tr>
      <w:tr w:rsidR="00DF198B" w14:paraId="39ADB2BD" w14:textId="77777777" w:rsidTr="007B4176">
        <w:tc>
          <w:tcPr>
            <w:tcW w:w="2340" w:type="dxa"/>
            <w:gridSpan w:val="3"/>
          </w:tcPr>
          <w:p w14:paraId="4CBE4345" w14:textId="77777777" w:rsidR="00DF198B" w:rsidRDefault="00DF198B"/>
        </w:tc>
        <w:tc>
          <w:tcPr>
            <w:tcW w:w="6120" w:type="dxa"/>
            <w:gridSpan w:val="3"/>
          </w:tcPr>
          <w:p w14:paraId="3A278E46" w14:textId="77777777" w:rsidR="00DF198B" w:rsidRDefault="00DF198B"/>
        </w:tc>
        <w:tc>
          <w:tcPr>
            <w:tcW w:w="2330" w:type="dxa"/>
            <w:gridSpan w:val="3"/>
          </w:tcPr>
          <w:p w14:paraId="1A89F5F7" w14:textId="77777777" w:rsidR="00DF198B" w:rsidRDefault="00DF198B"/>
        </w:tc>
      </w:tr>
    </w:tbl>
    <w:p w14:paraId="57AEC45E" w14:textId="0A9227AB" w:rsidR="007B4176" w:rsidRDefault="007B4176"/>
    <w:p w14:paraId="24087BAD" w14:textId="77777777" w:rsidR="007B4176" w:rsidRDefault="007B4176">
      <w:r>
        <w:br w:type="page"/>
      </w:r>
    </w:p>
    <w:p w14:paraId="0AD23B73" w14:textId="0F449420" w:rsidR="0048120C" w:rsidRDefault="007B4176" w:rsidP="007B4176">
      <w:pPr>
        <w:pStyle w:val="Heading5"/>
      </w:pPr>
      <w:r>
        <w:lastRenderedPageBreak/>
        <w:t>Team Composition:</w:t>
      </w:r>
    </w:p>
    <w:p w14:paraId="20D3BE23" w14:textId="6FC3B4FF" w:rsidR="007B4176" w:rsidRDefault="007B4176"/>
    <w:tbl>
      <w:tblPr>
        <w:tblStyle w:val="PlainTable3"/>
        <w:tblpPr w:leftFromText="180" w:rightFromText="180" w:vertAnchor="page" w:horzAnchor="margin" w:tblpX="1170" w:tblpY="2122"/>
        <w:tblW w:w="0" w:type="auto"/>
        <w:tblLook w:val="0600" w:firstRow="0" w:lastRow="0" w:firstColumn="0" w:lastColumn="0" w:noHBand="1" w:noVBand="1"/>
      </w:tblPr>
      <w:tblGrid>
        <w:gridCol w:w="4326"/>
        <w:gridCol w:w="4309"/>
      </w:tblGrid>
      <w:tr w:rsidR="005F4FED" w14:paraId="712AF716" w14:textId="77777777" w:rsidTr="00770E1E">
        <w:tc>
          <w:tcPr>
            <w:tcW w:w="4326" w:type="dxa"/>
          </w:tcPr>
          <w:p w14:paraId="2FEA4973" w14:textId="77777777" w:rsidR="005F4FED" w:rsidRDefault="005F4FED" w:rsidP="00770E1E"/>
          <w:p w14:paraId="15E6799C" w14:textId="3DBDA832" w:rsidR="005F4FED" w:rsidRDefault="005F4FED" w:rsidP="00770E1E"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2BC3E73" wp14:editId="1E46D1C9">
                  <wp:simplePos x="0" y="0"/>
                  <wp:positionH relativeFrom="column">
                    <wp:posOffset>-65199</wp:posOffset>
                  </wp:positionH>
                  <wp:positionV relativeFrom="paragraph">
                    <wp:posOffset>22225</wp:posOffset>
                  </wp:positionV>
                  <wp:extent cx="2606675" cy="1293495"/>
                  <wp:effectExtent l="0" t="0" r="3175" b="1905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3"/>
                          <a:stretch/>
                        </pic:blipFill>
                        <pic:spPr bwMode="auto">
                          <a:xfrm>
                            <a:off x="0" y="0"/>
                            <a:ext cx="260667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09" w:type="dxa"/>
          </w:tcPr>
          <w:p w14:paraId="7AAF2991" w14:textId="77777777" w:rsidR="005F4FED" w:rsidRDefault="005F4FED" w:rsidP="00770E1E"/>
          <w:p w14:paraId="45D400AE" w14:textId="4A109EF6" w:rsidR="005F4FED" w:rsidRDefault="005F4FED" w:rsidP="00770E1E">
            <w:r>
              <w:rPr>
                <w:noProof/>
              </w:rPr>
              <w:drawing>
                <wp:inline distT="0" distB="0" distL="0" distR="0" wp14:anchorId="2E95B59E" wp14:editId="40653B5A">
                  <wp:extent cx="2545492" cy="1316874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109" cy="1324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FED" w14:paraId="4CDF0006" w14:textId="77777777" w:rsidTr="00770E1E">
        <w:tc>
          <w:tcPr>
            <w:tcW w:w="4326" w:type="dxa"/>
          </w:tcPr>
          <w:p w14:paraId="54E058DB" w14:textId="3BEACF9C" w:rsidR="005F4FED" w:rsidRDefault="005F4FED" w:rsidP="00770E1E"/>
          <w:p w14:paraId="3A2B60D9" w14:textId="35754E05" w:rsidR="005F4FED" w:rsidRDefault="005F4FED" w:rsidP="00770E1E"/>
          <w:p w14:paraId="703EF8DE" w14:textId="3ADE61CC" w:rsidR="005F4FED" w:rsidRDefault="005F4FED" w:rsidP="00770E1E"/>
          <w:p w14:paraId="005AA069" w14:textId="77777777" w:rsidR="005F4FED" w:rsidRDefault="005F4FED" w:rsidP="00770E1E"/>
          <w:p w14:paraId="09085836" w14:textId="77777777" w:rsidR="005F4FED" w:rsidRDefault="005F4FED" w:rsidP="00770E1E"/>
          <w:p w14:paraId="18560C11" w14:textId="27B67977" w:rsidR="005F4FED" w:rsidRDefault="005F4FED" w:rsidP="00770E1E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2AA9334" wp14:editId="182E0FD4">
                  <wp:simplePos x="0" y="0"/>
                  <wp:positionH relativeFrom="column">
                    <wp:posOffset>-65113</wp:posOffset>
                  </wp:positionH>
                  <wp:positionV relativeFrom="paragraph">
                    <wp:posOffset>0</wp:posOffset>
                  </wp:positionV>
                  <wp:extent cx="2331720" cy="1367155"/>
                  <wp:effectExtent l="0" t="0" r="0" b="4445"/>
                  <wp:wrapSquare wrapText="bothSides"/>
                  <wp:docPr id="11" name="Picture 11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36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09" w:type="dxa"/>
          </w:tcPr>
          <w:p w14:paraId="58CFDC85" w14:textId="202CC4E5" w:rsidR="005F4FED" w:rsidRDefault="005F4FED" w:rsidP="00770E1E"/>
          <w:p w14:paraId="708A3E49" w14:textId="02846019" w:rsidR="005F4FED" w:rsidRDefault="005F4FED" w:rsidP="00770E1E"/>
          <w:p w14:paraId="2B675003" w14:textId="2FC892B2" w:rsidR="005F4FED" w:rsidRDefault="005F4FED" w:rsidP="00770E1E"/>
          <w:p w14:paraId="3CB07322" w14:textId="583DB79E" w:rsidR="005F4FED" w:rsidRDefault="005F4FED" w:rsidP="00770E1E"/>
          <w:p w14:paraId="52BA0130" w14:textId="77777777" w:rsidR="005F4FED" w:rsidRDefault="005F4FED" w:rsidP="00770E1E"/>
          <w:p w14:paraId="3819B26E" w14:textId="2CDA9697" w:rsidR="005F4FED" w:rsidRDefault="005F4FED" w:rsidP="00770E1E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0AC764DE" wp14:editId="51C161A8">
                  <wp:simplePos x="0" y="0"/>
                  <wp:positionH relativeFrom="column">
                    <wp:posOffset>-64907</wp:posOffset>
                  </wp:positionH>
                  <wp:positionV relativeFrom="paragraph">
                    <wp:posOffset>64135</wp:posOffset>
                  </wp:positionV>
                  <wp:extent cx="2446020" cy="1303020"/>
                  <wp:effectExtent l="0" t="0" r="0" b="0"/>
                  <wp:wrapSquare wrapText="bothSides"/>
                  <wp:docPr id="10" name="Picture 10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F4FED" w14:paraId="0A3C5337" w14:textId="77777777" w:rsidTr="00770E1E">
        <w:tc>
          <w:tcPr>
            <w:tcW w:w="4326" w:type="dxa"/>
          </w:tcPr>
          <w:p w14:paraId="434F7E67" w14:textId="77777777" w:rsidR="005F4FED" w:rsidRDefault="005F4FED" w:rsidP="00770E1E"/>
          <w:p w14:paraId="34E7CE87" w14:textId="77777777" w:rsidR="005F4FED" w:rsidRDefault="005F4FED" w:rsidP="00770E1E"/>
          <w:p w14:paraId="72308D4C" w14:textId="77777777" w:rsidR="005F4FED" w:rsidRDefault="005F4FED" w:rsidP="00770E1E"/>
          <w:p w14:paraId="426AE67C" w14:textId="77777777" w:rsidR="005F4FED" w:rsidRDefault="005F4FED" w:rsidP="00770E1E"/>
          <w:p w14:paraId="2210CCC2" w14:textId="4BA98BF4" w:rsidR="005F4FED" w:rsidRDefault="005F4FED" w:rsidP="00770E1E"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7FAAC708" wp14:editId="56D50D6F">
                  <wp:simplePos x="0" y="0"/>
                  <wp:positionH relativeFrom="column">
                    <wp:posOffset>-61784</wp:posOffset>
                  </wp:positionH>
                  <wp:positionV relativeFrom="paragraph">
                    <wp:posOffset>189865</wp:posOffset>
                  </wp:positionV>
                  <wp:extent cx="1902460" cy="1551305"/>
                  <wp:effectExtent l="0" t="0" r="2540" b="0"/>
                  <wp:wrapSquare wrapText="bothSides"/>
                  <wp:docPr id="14" name="Picture 1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2460" cy="155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09" w:type="dxa"/>
          </w:tcPr>
          <w:p w14:paraId="798BFB80" w14:textId="6D3F11BD" w:rsidR="005F4FED" w:rsidRDefault="005F4FED" w:rsidP="00770E1E"/>
        </w:tc>
      </w:tr>
    </w:tbl>
    <w:p w14:paraId="5B158F0F" w14:textId="02926118" w:rsidR="008049CD" w:rsidRDefault="008049CD" w:rsidP="005F4FED">
      <w:pPr>
        <w:ind w:left="360"/>
      </w:pPr>
    </w:p>
    <w:p w14:paraId="1D9EE637" w14:textId="44A38A78" w:rsidR="005F4FED" w:rsidRDefault="005F4FED">
      <w:r>
        <w:br w:type="page"/>
      </w:r>
    </w:p>
    <w:p w14:paraId="5103F2A4" w14:textId="77777777" w:rsidR="00396C7B" w:rsidRDefault="00396C7B" w:rsidP="005756D5"/>
    <w:p w14:paraId="51DD92C4" w14:textId="77777777" w:rsidR="00396C7B" w:rsidRPr="006E78B6" w:rsidRDefault="00396C7B" w:rsidP="00396C7B">
      <w:pPr>
        <w:jc w:val="center"/>
        <w:rPr>
          <w:rFonts w:ascii="Times" w:eastAsia="Calibri" w:hAnsi="Times" w:cs="Times New Roman"/>
          <w:b/>
          <w:bCs/>
          <w:u w:val="single"/>
        </w:rPr>
      </w:pPr>
      <w:r>
        <w:rPr>
          <w:rFonts w:ascii="Times" w:eastAsia="Calibri" w:hAnsi="Times" w:cs="Times New Roman"/>
          <w:b/>
          <w:bCs/>
          <w:u w:val="single"/>
        </w:rPr>
        <w:t>Web Creation Platform</w:t>
      </w:r>
    </w:p>
    <w:p w14:paraId="3C54401F" w14:textId="77777777" w:rsidR="00396C7B" w:rsidRPr="006E78B6" w:rsidRDefault="00396C7B" w:rsidP="00396C7B">
      <w:pPr>
        <w:rPr>
          <w:rFonts w:ascii="Times" w:eastAsia="Calibri" w:hAnsi="Times" w:cs="Times New Roman"/>
        </w:rPr>
      </w:pPr>
    </w:p>
    <w:p w14:paraId="072CB3B7" w14:textId="77777777" w:rsidR="00396C7B" w:rsidRPr="00EA7D58" w:rsidRDefault="00396C7B" w:rsidP="00396C7B">
      <w:p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  <w:b/>
          <w:bCs/>
        </w:rPr>
        <w:t>DRAFT UML</w:t>
      </w:r>
      <w:r w:rsidRPr="006E78B6">
        <w:rPr>
          <w:rFonts w:ascii="Times" w:eastAsia="Calibri" w:hAnsi="Times" w:cs="Times New Roman"/>
          <w:b/>
          <w:bCs/>
        </w:rPr>
        <w:t xml:space="preserve"> </w:t>
      </w:r>
      <w:r>
        <w:rPr>
          <w:rFonts w:ascii="Times" w:eastAsia="Calibri" w:hAnsi="Times" w:cs="Times New Roman"/>
          <w:b/>
          <w:bCs/>
        </w:rPr>
        <w:t>Object Model {Jose, Laz, Osahon}</w:t>
      </w:r>
      <w:r w:rsidRPr="006E78B6">
        <w:rPr>
          <w:rFonts w:ascii="Times" w:eastAsia="Calibri" w:hAnsi="Times" w:cs="Times New Roman"/>
          <w:b/>
          <w:bCs/>
        </w:rPr>
        <w:t>:</w:t>
      </w:r>
    </w:p>
    <w:p w14:paraId="3873A8B4" w14:textId="77777777" w:rsidR="005F4FED" w:rsidRDefault="00396C7B" w:rsidP="005F4FED">
      <w:pPr>
        <w:keepNext/>
        <w:tabs>
          <w:tab w:val="left" w:pos="2796"/>
        </w:tabs>
        <w:jc w:val="center"/>
      </w:pPr>
      <w:r>
        <w:rPr>
          <w:rFonts w:ascii="Times" w:hAnsi="Times"/>
          <w:noProof/>
        </w:rPr>
        <w:drawing>
          <wp:inline distT="0" distB="0" distL="0" distR="0" wp14:anchorId="37BAAA8F" wp14:editId="0F2E09CB">
            <wp:extent cx="5943600" cy="379857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2DC6" w14:textId="23BAB108" w:rsidR="00396C7B" w:rsidRPr="00AD2BEF" w:rsidRDefault="005F4FED" w:rsidP="005F4FED">
      <w:pPr>
        <w:pStyle w:val="Caption"/>
        <w:jc w:val="center"/>
        <w:rPr>
          <w:rFonts w:ascii="Times" w:hAnsi="Times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0ECAD712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7E8276BC" w14:textId="7A463FE1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6FD3DEA7" w14:textId="77777777" w:rsidR="005F4FED" w:rsidRDefault="005F4FED" w:rsidP="005F4FED">
      <w:pPr>
        <w:keepNext/>
      </w:pPr>
      <w:r>
        <w:rPr>
          <w:rFonts w:ascii="Times" w:eastAsia="Calibri" w:hAnsi="Times" w:cs="Times New Roman"/>
          <w:b/>
          <w:bCs/>
          <w:noProof/>
        </w:rPr>
        <w:drawing>
          <wp:inline distT="0" distB="0" distL="0" distR="0" wp14:anchorId="5E1E0AE1" wp14:editId="285629C5">
            <wp:extent cx="6858000" cy="2887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8DFA" w14:textId="59E9DF5F" w:rsidR="005F4FED" w:rsidRDefault="005F4FED" w:rsidP="005F4FED">
      <w:pPr>
        <w:pStyle w:val="Caption"/>
        <w:rPr>
          <w:rFonts w:ascii="Times" w:eastAsia="Calibri" w:hAnsi="Times" w:cs="Times New Roman"/>
          <w:b/>
          <w:bCs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14:paraId="45E479C4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129EAD27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1DA3EAE9" w14:textId="69202E57" w:rsidR="00396C7B" w:rsidRPr="006E78B6" w:rsidRDefault="00396C7B" w:rsidP="00396C7B">
      <w:pPr>
        <w:rPr>
          <w:rFonts w:ascii="Times" w:eastAsia="Calibri" w:hAnsi="Times" w:cs="Times New Roman"/>
          <w:b/>
          <w:bCs/>
        </w:rPr>
      </w:pPr>
      <w:r w:rsidRPr="006E78B6">
        <w:rPr>
          <w:rFonts w:ascii="Times" w:eastAsia="Calibri" w:hAnsi="Times" w:cs="Times New Roman"/>
          <w:b/>
          <w:bCs/>
        </w:rPr>
        <w:t>Business Problem</w:t>
      </w:r>
      <w:r>
        <w:rPr>
          <w:rFonts w:ascii="Times" w:eastAsia="Calibri" w:hAnsi="Times" w:cs="Times New Roman"/>
          <w:b/>
          <w:bCs/>
        </w:rPr>
        <w:t xml:space="preserve"> {Elena &amp; Corey}</w:t>
      </w:r>
      <w:r w:rsidRPr="006E78B6">
        <w:rPr>
          <w:rFonts w:ascii="Times" w:eastAsia="Calibri" w:hAnsi="Times" w:cs="Times New Roman"/>
          <w:b/>
          <w:bCs/>
        </w:rPr>
        <w:t>:</w:t>
      </w:r>
    </w:p>
    <w:p w14:paraId="3477A84A" w14:textId="77777777" w:rsidR="00396C7B" w:rsidRPr="005B679C" w:rsidRDefault="00396C7B" w:rsidP="00396C7B">
      <w:pPr>
        <w:rPr>
          <w:rFonts w:ascii="Times" w:eastAsia="Calibri" w:hAnsi="Times" w:cs="Times New Roman"/>
        </w:rPr>
      </w:pPr>
      <w:r w:rsidRPr="005B679C">
        <w:rPr>
          <w:rFonts w:ascii="Times" w:eastAsia="Calibri" w:hAnsi="Times" w:cs="Times New Roman"/>
        </w:rPr>
        <w:tab/>
      </w:r>
      <w:r>
        <w:rPr>
          <w:rFonts w:ascii="Times" w:eastAsia="Calibri" w:hAnsi="Times" w:cs="Times New Roman"/>
        </w:rPr>
        <w:t xml:space="preserve">Team Breakfast Club has been chartered to design an application for Web Creation Platform project that allows customers to </w:t>
      </w:r>
      <w:r w:rsidRPr="005B679C">
        <w:rPr>
          <w:rFonts w:ascii="Times" w:eastAsia="Calibri" w:hAnsi="Times" w:cs="Times New Roman"/>
        </w:rPr>
        <w:t xml:space="preserve">build </w:t>
      </w:r>
      <w:r>
        <w:rPr>
          <w:rFonts w:ascii="Times" w:eastAsia="Calibri" w:hAnsi="Times" w:cs="Times New Roman"/>
        </w:rPr>
        <w:t>their</w:t>
      </w:r>
      <w:r w:rsidRPr="005B679C">
        <w:rPr>
          <w:rFonts w:ascii="Times" w:eastAsia="Calibri" w:hAnsi="Times" w:cs="Times New Roman"/>
        </w:rPr>
        <w:t xml:space="preserve"> own website using</w:t>
      </w:r>
      <w:r>
        <w:rPr>
          <w:rFonts w:ascii="Times" w:eastAsia="Calibri" w:hAnsi="Times" w:cs="Times New Roman"/>
        </w:rPr>
        <w:t xml:space="preserve"> a</w:t>
      </w:r>
      <w:r w:rsidRPr="005B679C">
        <w:rPr>
          <w:rFonts w:ascii="Times" w:eastAsia="Calibri" w:hAnsi="Times" w:cs="Times New Roman"/>
        </w:rPr>
        <w:t xml:space="preserve"> subscription-based platform like </w:t>
      </w:r>
      <w:proofErr w:type="spellStart"/>
      <w:r>
        <w:rPr>
          <w:rFonts w:ascii="Times" w:eastAsia="Calibri" w:hAnsi="Times" w:cs="Times New Roman"/>
        </w:rPr>
        <w:t>W</w:t>
      </w:r>
      <w:r w:rsidRPr="005B679C">
        <w:rPr>
          <w:rFonts w:ascii="Times" w:eastAsia="Calibri" w:hAnsi="Times" w:cs="Times New Roman"/>
        </w:rPr>
        <w:t>ix</w:t>
      </w:r>
      <w:proofErr w:type="spellEnd"/>
      <w:r w:rsidRPr="005B679C">
        <w:rPr>
          <w:rFonts w:ascii="Times" w:eastAsia="Calibri" w:hAnsi="Times" w:cs="Times New Roman"/>
        </w:rPr>
        <w:t xml:space="preserve">. </w:t>
      </w:r>
    </w:p>
    <w:p w14:paraId="6D7FE8D6" w14:textId="77777777" w:rsidR="00396C7B" w:rsidRPr="005B679C" w:rsidRDefault="00396C7B" w:rsidP="00396C7B">
      <w:pPr>
        <w:rPr>
          <w:rFonts w:ascii="Times" w:eastAsia="Calibri" w:hAnsi="Times" w:cs="Times New Roman"/>
        </w:rPr>
      </w:pPr>
      <w:r w:rsidRPr="005B679C">
        <w:rPr>
          <w:rFonts w:ascii="Times" w:eastAsia="Calibri" w:hAnsi="Times" w:cs="Times New Roman"/>
        </w:rPr>
        <w:tab/>
      </w:r>
    </w:p>
    <w:p w14:paraId="5F143E4B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26A6BA75" w14:textId="77777777" w:rsidR="00396C7B" w:rsidRPr="006E78B6" w:rsidRDefault="00396C7B" w:rsidP="00396C7B">
      <w:pPr>
        <w:rPr>
          <w:rFonts w:ascii="Times" w:eastAsia="Calibri" w:hAnsi="Times" w:cs="Times New Roman"/>
          <w:b/>
          <w:bCs/>
        </w:rPr>
      </w:pPr>
      <w:r w:rsidRPr="006E78B6">
        <w:rPr>
          <w:rFonts w:ascii="Times" w:eastAsia="Calibri" w:hAnsi="Times" w:cs="Times New Roman"/>
          <w:b/>
          <w:bCs/>
        </w:rPr>
        <w:t>Value Proposition</w:t>
      </w:r>
      <w:r>
        <w:rPr>
          <w:rFonts w:ascii="Times" w:eastAsia="Calibri" w:hAnsi="Times" w:cs="Times New Roman"/>
          <w:b/>
          <w:bCs/>
        </w:rPr>
        <w:t xml:space="preserve"> {Elena &amp; Corey}</w:t>
      </w:r>
      <w:r w:rsidRPr="006E78B6">
        <w:rPr>
          <w:rFonts w:ascii="Times" w:eastAsia="Calibri" w:hAnsi="Times" w:cs="Times New Roman"/>
          <w:b/>
          <w:bCs/>
        </w:rPr>
        <w:t>:</w:t>
      </w:r>
    </w:p>
    <w:p w14:paraId="654BF3F7" w14:textId="77777777" w:rsidR="00396C7B" w:rsidRDefault="00396C7B" w:rsidP="00396C7B">
      <w:p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  <w:b/>
          <w:bCs/>
        </w:rPr>
        <w:tab/>
      </w:r>
      <w:r w:rsidRPr="00AD600E">
        <w:rPr>
          <w:rFonts w:ascii="Times" w:eastAsia="Calibri" w:hAnsi="Times" w:cs="Times New Roman"/>
        </w:rPr>
        <w:t xml:space="preserve">The user is a business owner who wants to build a website for his/her business. </w:t>
      </w:r>
      <w:r>
        <w:rPr>
          <w:rFonts w:ascii="Times" w:eastAsia="Calibri" w:hAnsi="Times" w:cs="Times New Roman"/>
        </w:rPr>
        <w:t>Our application gives the</w:t>
      </w:r>
      <w:r w:rsidRPr="00AD600E">
        <w:rPr>
          <w:rFonts w:ascii="Times" w:eastAsia="Calibri" w:hAnsi="Times" w:cs="Times New Roman"/>
        </w:rPr>
        <w:t xml:space="preserve"> user the ability to build </w:t>
      </w:r>
      <w:r>
        <w:rPr>
          <w:rFonts w:ascii="Times" w:eastAsia="Calibri" w:hAnsi="Times" w:cs="Times New Roman"/>
        </w:rPr>
        <w:t>their</w:t>
      </w:r>
      <w:r w:rsidRPr="00AD600E">
        <w:rPr>
          <w:rFonts w:ascii="Times" w:eastAsia="Calibri" w:hAnsi="Times" w:cs="Times New Roman"/>
        </w:rPr>
        <w:t xml:space="preserve"> own website using a pre-designed structure from various templates, choose number of pages and customize ecommerce module to his/her business needs. Building a website consists of several steps, including registration. Then the user can change any properties of his/her website, using the same software modules and user interfaces that he/she used when building website. The user can perform two operations - change the properties of the website and its modules and make financial operations. The user is charged a subscription fee for using the website.</w:t>
      </w:r>
    </w:p>
    <w:p w14:paraId="2DDB464A" w14:textId="77777777" w:rsidR="00396C7B" w:rsidRDefault="00396C7B" w:rsidP="00396C7B">
      <w:pPr>
        <w:rPr>
          <w:rFonts w:ascii="Times" w:eastAsia="Calibri" w:hAnsi="Times" w:cs="Times New Roman"/>
        </w:rPr>
      </w:pPr>
    </w:p>
    <w:p w14:paraId="50244C83" w14:textId="77777777" w:rsidR="00396C7B" w:rsidRDefault="00396C7B" w:rsidP="00396C7B">
      <w:p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Subscription Plans include:</w:t>
      </w:r>
    </w:p>
    <w:p w14:paraId="1B98304F" w14:textId="77777777" w:rsidR="00396C7B" w:rsidRDefault="00396C7B" w:rsidP="00396C7B">
      <w:pPr>
        <w:pStyle w:val="ListParagraph"/>
        <w:numPr>
          <w:ilvl w:val="0"/>
          <w:numId w:val="14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Standard</w:t>
      </w:r>
    </w:p>
    <w:p w14:paraId="3881FDB3" w14:textId="77777777" w:rsidR="00396C7B" w:rsidRDefault="00396C7B" w:rsidP="00396C7B">
      <w:pPr>
        <w:pStyle w:val="ListParagraph"/>
        <w:numPr>
          <w:ilvl w:val="0"/>
          <w:numId w:val="14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Unlimited</w:t>
      </w:r>
    </w:p>
    <w:p w14:paraId="6DEE7BF0" w14:textId="77777777" w:rsidR="00396C7B" w:rsidRDefault="00396C7B" w:rsidP="00396C7B">
      <w:pPr>
        <w:pStyle w:val="ListParagraph"/>
        <w:numPr>
          <w:ilvl w:val="0"/>
          <w:numId w:val="14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Pro</w:t>
      </w:r>
    </w:p>
    <w:p w14:paraId="7115A410" w14:textId="77777777" w:rsidR="00396C7B" w:rsidRDefault="00396C7B" w:rsidP="00396C7B">
      <w:pPr>
        <w:pStyle w:val="ListParagraph"/>
        <w:numPr>
          <w:ilvl w:val="0"/>
          <w:numId w:val="14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VIP</w:t>
      </w:r>
    </w:p>
    <w:p w14:paraId="66440002" w14:textId="77777777" w:rsidR="00396C7B" w:rsidRPr="00B80512" w:rsidRDefault="00396C7B" w:rsidP="00396C7B">
      <w:pPr>
        <w:pStyle w:val="ListParagraph"/>
        <w:numPr>
          <w:ilvl w:val="0"/>
          <w:numId w:val="14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Combo</w:t>
      </w:r>
    </w:p>
    <w:p w14:paraId="59C132DA" w14:textId="77777777" w:rsidR="00396C7B" w:rsidRDefault="00396C7B" w:rsidP="00396C7B">
      <w:pPr>
        <w:rPr>
          <w:rFonts w:ascii="Times" w:eastAsia="Calibri" w:hAnsi="Times" w:cs="Times New Roman"/>
        </w:rPr>
      </w:pPr>
    </w:p>
    <w:p w14:paraId="63C8C523" w14:textId="77777777" w:rsidR="00396C7B" w:rsidRDefault="00396C7B" w:rsidP="00396C7B">
      <w:p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Features (depending on the subscription) include {Lena}:</w:t>
      </w:r>
    </w:p>
    <w:p w14:paraId="283FB7CB" w14:textId="77777777" w:rsidR="00396C7B" w:rsidRPr="009B3AE9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Custom domain</w:t>
      </w:r>
    </w:p>
    <w:p w14:paraId="2F7AA5B0" w14:textId="77777777" w:rsidR="00396C7B" w:rsidRPr="009B3AE9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Website templates</w:t>
      </w:r>
    </w:p>
    <w:p w14:paraId="0F331A98" w14:textId="77777777" w:rsidR="00396C7B" w:rsidRPr="009B3AE9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Customizable pages</w:t>
      </w:r>
    </w:p>
    <w:p w14:paraId="369001E6" w14:textId="77777777" w:rsidR="00396C7B" w:rsidRPr="009B3AE9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E-commerce module</w:t>
      </w:r>
    </w:p>
    <w:p w14:paraId="4DA5B5BC" w14:textId="77777777" w:rsidR="00396C7B" w:rsidRPr="009B3AE9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Storage space</w:t>
      </w:r>
    </w:p>
    <w:p w14:paraId="6939DDB0" w14:textId="77777777" w:rsidR="00396C7B" w:rsidRPr="0002554C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Build-in Analytics Dashboard</w:t>
      </w:r>
    </w:p>
    <w:p w14:paraId="6BFA9475" w14:textId="77777777" w:rsidR="00396C7B" w:rsidRPr="00805BC0" w:rsidRDefault="00396C7B" w:rsidP="00396C7B">
      <w:pPr>
        <w:pStyle w:val="ListParagraph"/>
        <w:numPr>
          <w:ilvl w:val="0"/>
          <w:numId w:val="13"/>
        </w:num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</w:rPr>
        <w:t>Customer Care 24/7</w:t>
      </w:r>
    </w:p>
    <w:p w14:paraId="071E3F73" w14:textId="77777777" w:rsidR="00396C7B" w:rsidRDefault="00396C7B" w:rsidP="00396C7B">
      <w:pPr>
        <w:rPr>
          <w:rFonts w:ascii="Times" w:eastAsia="Calibri" w:hAnsi="Times" w:cs="Times New Roman"/>
        </w:rPr>
      </w:pPr>
    </w:p>
    <w:p w14:paraId="2E74C478" w14:textId="77777777" w:rsidR="00396C7B" w:rsidRPr="006E78B6" w:rsidRDefault="00396C7B" w:rsidP="00396C7B">
      <w:pPr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ab/>
      </w:r>
    </w:p>
    <w:p w14:paraId="50A1F115" w14:textId="77777777" w:rsidR="00396C7B" w:rsidRPr="00EA7D58" w:rsidRDefault="00396C7B" w:rsidP="00396C7B">
      <w:pPr>
        <w:rPr>
          <w:rFonts w:ascii="Times" w:eastAsia="Calibri" w:hAnsi="Times" w:cs="Times New Roman"/>
          <w:b/>
          <w:bCs/>
        </w:rPr>
      </w:pPr>
      <w:r w:rsidRPr="00EA7D58">
        <w:rPr>
          <w:rFonts w:ascii="Times" w:eastAsia="Calibri" w:hAnsi="Times" w:cs="Times New Roman"/>
          <w:b/>
          <w:bCs/>
        </w:rPr>
        <w:t>Roles:</w:t>
      </w:r>
    </w:p>
    <w:p w14:paraId="6FAA8306" w14:textId="77777777" w:rsidR="00396C7B" w:rsidRPr="006E78B6" w:rsidRDefault="00396C7B" w:rsidP="00396C7B">
      <w:pPr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 xml:space="preserve">Project Title – </w:t>
      </w:r>
      <w:r>
        <w:rPr>
          <w:rFonts w:ascii="Times" w:eastAsia="Calibri" w:hAnsi="Times" w:cs="Times New Roman"/>
        </w:rPr>
        <w:t xml:space="preserve">e-Commerce Web &amp; Payment </w:t>
      </w:r>
    </w:p>
    <w:p w14:paraId="7B71798F" w14:textId="77777777" w:rsidR="00396C7B" w:rsidRPr="006E78B6" w:rsidRDefault="00396C7B" w:rsidP="00396C7B">
      <w:pPr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 xml:space="preserve">Team Name – </w:t>
      </w:r>
      <w:r>
        <w:rPr>
          <w:rFonts w:ascii="Times" w:eastAsia="Calibri" w:hAnsi="Times" w:cs="Times New Roman"/>
        </w:rPr>
        <w:t>Breakfast Club</w:t>
      </w:r>
    </w:p>
    <w:p w14:paraId="4B5150DE" w14:textId="77777777" w:rsidR="00396C7B" w:rsidRPr="006E78B6" w:rsidRDefault="00396C7B" w:rsidP="00396C7B">
      <w:pPr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>Roles</w:t>
      </w:r>
      <w:r>
        <w:rPr>
          <w:rFonts w:ascii="Times" w:eastAsia="Calibri" w:hAnsi="Times" w:cs="Times New Roman"/>
        </w:rPr>
        <w:t xml:space="preserve"> – </w:t>
      </w:r>
    </w:p>
    <w:p w14:paraId="09984079" w14:textId="77777777" w:rsidR="00396C7B" w:rsidRPr="006E78B6" w:rsidRDefault="00396C7B" w:rsidP="00396C7B">
      <w:pPr>
        <w:numPr>
          <w:ilvl w:val="0"/>
          <w:numId w:val="11"/>
        </w:numPr>
        <w:contextualSpacing/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 xml:space="preserve">Team Lead – </w:t>
      </w:r>
      <w:r>
        <w:rPr>
          <w:rFonts w:ascii="Times" w:eastAsia="Calibri" w:hAnsi="Times" w:cs="Times New Roman"/>
        </w:rPr>
        <w:t>Lena Ozyman, Laz</w:t>
      </w:r>
    </w:p>
    <w:p w14:paraId="30EE240C" w14:textId="77777777" w:rsidR="00396C7B" w:rsidRPr="006E78B6" w:rsidRDefault="00396C7B" w:rsidP="00396C7B">
      <w:pPr>
        <w:numPr>
          <w:ilvl w:val="0"/>
          <w:numId w:val="11"/>
        </w:numPr>
        <w:contextualSpacing/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 xml:space="preserve">Design Lead – </w:t>
      </w:r>
      <w:r>
        <w:rPr>
          <w:rFonts w:ascii="Times" w:eastAsia="Calibri" w:hAnsi="Times" w:cs="Times New Roman"/>
        </w:rPr>
        <w:t>Jose Ramos, Laz, Osahon</w:t>
      </w:r>
    </w:p>
    <w:p w14:paraId="3AE99BC7" w14:textId="77777777" w:rsidR="00396C7B" w:rsidRPr="003214EA" w:rsidRDefault="00396C7B" w:rsidP="00396C7B">
      <w:pPr>
        <w:numPr>
          <w:ilvl w:val="0"/>
          <w:numId w:val="11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Programming Guru</w:t>
      </w:r>
      <w:r w:rsidRPr="003214EA">
        <w:rPr>
          <w:rFonts w:ascii="Times" w:eastAsia="Calibri" w:hAnsi="Times" w:cs="Times New Roman"/>
        </w:rPr>
        <w:t xml:space="preserve"> – </w:t>
      </w:r>
      <w:r>
        <w:rPr>
          <w:rFonts w:ascii="Times" w:eastAsia="Calibri" w:hAnsi="Times" w:cs="Times New Roman"/>
        </w:rPr>
        <w:t>Osahon &amp; Lena</w:t>
      </w:r>
    </w:p>
    <w:p w14:paraId="2F09FCB5" w14:textId="77777777" w:rsidR="00396C7B" w:rsidRDefault="00396C7B" w:rsidP="00396C7B">
      <w:pPr>
        <w:numPr>
          <w:ilvl w:val="0"/>
          <w:numId w:val="11"/>
        </w:numPr>
        <w:contextualSpacing/>
        <w:rPr>
          <w:rFonts w:ascii="Times" w:eastAsia="Calibri" w:hAnsi="Times" w:cs="Times New Roman"/>
        </w:rPr>
      </w:pPr>
      <w:r w:rsidRPr="003214EA">
        <w:rPr>
          <w:rFonts w:ascii="Times" w:eastAsia="Calibri" w:hAnsi="Times" w:cs="Times New Roman"/>
        </w:rPr>
        <w:t>Tester –</w:t>
      </w:r>
      <w:r>
        <w:rPr>
          <w:rFonts w:ascii="Times" w:eastAsia="Calibri" w:hAnsi="Times" w:cs="Times New Roman"/>
        </w:rPr>
        <w:t xml:space="preserve"> Corey, Jose Ramos</w:t>
      </w:r>
    </w:p>
    <w:p w14:paraId="2D30764F" w14:textId="77777777" w:rsidR="00396C7B" w:rsidRPr="008551B8" w:rsidRDefault="00396C7B" w:rsidP="00396C7B">
      <w:pPr>
        <w:numPr>
          <w:ilvl w:val="0"/>
          <w:numId w:val="11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Security Expert – Laz, Corey</w:t>
      </w:r>
    </w:p>
    <w:p w14:paraId="37378446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67DA4785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3BF6AE35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  <w:b/>
          <w:bCs/>
        </w:rPr>
        <w:t>Github Repository {Jose}:</w:t>
      </w:r>
    </w:p>
    <w:p w14:paraId="0185E885" w14:textId="77777777" w:rsidR="00396C7B" w:rsidRPr="00805BC0" w:rsidRDefault="00396C7B" w:rsidP="00396C7B">
      <w:p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 xml:space="preserve">Website - </w:t>
      </w:r>
      <w:r w:rsidRPr="00805BC0">
        <w:rPr>
          <w:rFonts w:ascii="Times" w:eastAsia="Calibri" w:hAnsi="Times" w:cs="Times New Roman"/>
        </w:rPr>
        <w:t>https://github.com/jr78107/ISM6106-Business-Object-Model</w:t>
      </w:r>
    </w:p>
    <w:p w14:paraId="0935F1D0" w14:textId="6C657A12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0C08FAA1" w14:textId="4F83B02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0A09B4D1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758A7494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5BA74A10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  <w:b/>
          <w:bCs/>
        </w:rPr>
        <w:t xml:space="preserve">Requirement Specification </w:t>
      </w:r>
      <w:r w:rsidRPr="003B0F78">
        <w:rPr>
          <w:rFonts w:ascii="Times" w:eastAsia="Calibri" w:hAnsi="Times" w:cs="Times New Roman"/>
          <w:b/>
          <w:bCs/>
          <w:highlight w:val="yellow"/>
        </w:rPr>
        <w:t>{Due Nov 28}</w:t>
      </w:r>
      <w:r>
        <w:rPr>
          <w:rFonts w:ascii="Times" w:eastAsia="Calibri" w:hAnsi="Times" w:cs="Times New Roman"/>
          <w:b/>
          <w:bCs/>
        </w:rPr>
        <w:t>:</w:t>
      </w:r>
    </w:p>
    <w:p w14:paraId="3BD12673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61BCCD10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2313BD00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  <w:b/>
          <w:bCs/>
        </w:rPr>
        <w:t xml:space="preserve">Division of Responsibilities </w:t>
      </w:r>
      <w:r w:rsidRPr="003B0F78">
        <w:rPr>
          <w:rFonts w:ascii="Times" w:eastAsia="Calibri" w:hAnsi="Times" w:cs="Times New Roman"/>
          <w:b/>
          <w:bCs/>
          <w:highlight w:val="yellow"/>
        </w:rPr>
        <w:t>{Due Nov 28}</w:t>
      </w:r>
      <w:r>
        <w:rPr>
          <w:rFonts w:ascii="Times" w:eastAsia="Calibri" w:hAnsi="Times" w:cs="Times New Roman"/>
          <w:b/>
          <w:bCs/>
        </w:rPr>
        <w:t>:</w:t>
      </w:r>
    </w:p>
    <w:p w14:paraId="474668D7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Business Problem:</w:t>
      </w:r>
    </w:p>
    <w:p w14:paraId="7330D0A7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Value Proposition:</w:t>
      </w:r>
    </w:p>
    <w:p w14:paraId="32C17AA0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Specification Statement:</w:t>
      </w:r>
    </w:p>
    <w:p w14:paraId="438A0B97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Class Diagram:</w:t>
      </w:r>
    </w:p>
    <w:p w14:paraId="21EB73ED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State Diagrams:</w:t>
      </w:r>
    </w:p>
    <w:p w14:paraId="60CB1D4B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Scenarios:</w:t>
      </w:r>
    </w:p>
    <w:p w14:paraId="6B2FAA0C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Interactive Diagrams:</w:t>
      </w:r>
    </w:p>
    <w:p w14:paraId="1E9B8C77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GitHub Repository:</w:t>
      </w:r>
    </w:p>
    <w:p w14:paraId="50687FAE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Division of Work:</w:t>
      </w:r>
    </w:p>
    <w:p w14:paraId="53F716DE" w14:textId="77777777" w:rsidR="00396C7B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Percentage of Work Done:</w:t>
      </w:r>
    </w:p>
    <w:p w14:paraId="493528A0" w14:textId="77777777" w:rsidR="00396C7B" w:rsidRPr="005B679C" w:rsidRDefault="00396C7B" w:rsidP="00396C7B">
      <w:pPr>
        <w:pStyle w:val="ListParagraph"/>
        <w:numPr>
          <w:ilvl w:val="0"/>
          <w:numId w:val="12"/>
        </w:numPr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Final Analysis/Lessons Learned:</w:t>
      </w:r>
    </w:p>
    <w:p w14:paraId="17646422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0162364F" w14:textId="77777777" w:rsidR="00396C7B" w:rsidRDefault="00396C7B" w:rsidP="00396C7B">
      <w:pPr>
        <w:rPr>
          <w:rFonts w:ascii="Times" w:eastAsia="Calibri" w:hAnsi="Times" w:cs="Times New Roman"/>
          <w:b/>
          <w:bCs/>
        </w:rPr>
      </w:pPr>
    </w:p>
    <w:p w14:paraId="2FCA32E4" w14:textId="77777777" w:rsidR="00396C7B" w:rsidRPr="00F979CB" w:rsidRDefault="00396C7B" w:rsidP="00396C7B">
      <w:pPr>
        <w:rPr>
          <w:rFonts w:ascii="Times" w:eastAsia="Calibri" w:hAnsi="Times" w:cs="Times New Roman"/>
          <w:b/>
          <w:bCs/>
        </w:rPr>
      </w:pPr>
      <w:r>
        <w:rPr>
          <w:rFonts w:ascii="Times" w:eastAsia="Calibri" w:hAnsi="Times" w:cs="Times New Roman"/>
          <w:b/>
          <w:bCs/>
        </w:rPr>
        <w:t>System Development</w:t>
      </w:r>
      <w:r w:rsidRPr="006E78B6">
        <w:rPr>
          <w:rFonts w:ascii="Times" w:eastAsia="Calibri" w:hAnsi="Times" w:cs="Times New Roman"/>
          <w:b/>
          <w:bCs/>
        </w:rPr>
        <w:t xml:space="preserve"> </w:t>
      </w:r>
      <w:r>
        <w:rPr>
          <w:rFonts w:ascii="Times" w:eastAsia="Calibri" w:hAnsi="Times" w:cs="Times New Roman"/>
          <w:b/>
          <w:bCs/>
        </w:rPr>
        <w:t xml:space="preserve">Plan </w:t>
      </w:r>
      <w:r w:rsidRPr="006E78B6">
        <w:rPr>
          <w:rFonts w:ascii="Times" w:eastAsia="Calibri" w:hAnsi="Times" w:cs="Times New Roman"/>
          <w:b/>
          <w:bCs/>
        </w:rPr>
        <w:t>Outline</w:t>
      </w:r>
      <w:r>
        <w:rPr>
          <w:rFonts w:ascii="Times" w:eastAsia="Calibri" w:hAnsi="Times" w:cs="Times New Roman"/>
          <w:b/>
          <w:bCs/>
        </w:rPr>
        <w:t xml:space="preserve"> {Corey}</w:t>
      </w:r>
      <w:r w:rsidRPr="006E78B6">
        <w:rPr>
          <w:rFonts w:ascii="Times" w:eastAsia="Calibri" w:hAnsi="Times" w:cs="Times New Roman"/>
          <w:b/>
          <w:bCs/>
        </w:rPr>
        <w:t>:</w:t>
      </w:r>
    </w:p>
    <w:p w14:paraId="7B0F2586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System Conception:</w:t>
      </w:r>
    </w:p>
    <w:p w14:paraId="0F1F8313" w14:textId="77777777" w:rsidR="00396C7B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Idea for an application</w:t>
      </w:r>
      <w:r>
        <w:rPr>
          <w:rFonts w:ascii="Times" w:eastAsia="Calibri" w:hAnsi="Times" w:cs="Times New Roman"/>
        </w:rPr>
        <w:t xml:space="preserve"> (elaborating concept)</w:t>
      </w:r>
    </w:p>
    <w:p w14:paraId="46F435A9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Who is it for?</w:t>
      </w:r>
    </w:p>
    <w:p w14:paraId="21BB725B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What problems will it solve?</w:t>
      </w:r>
    </w:p>
    <w:p w14:paraId="2F1EDE5B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Where will it be used?</w:t>
      </w:r>
    </w:p>
    <w:p w14:paraId="4E4525F8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When is it needed?</w:t>
      </w:r>
    </w:p>
    <w:p w14:paraId="4DCE7DEC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Why is it needed?</w:t>
      </w:r>
    </w:p>
    <w:p w14:paraId="05C1B6FB" w14:textId="77777777" w:rsidR="00396C7B" w:rsidRPr="00AB4F73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How will it work?</w:t>
      </w:r>
    </w:p>
    <w:p w14:paraId="73957267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Prepare Business Case</w:t>
      </w:r>
    </w:p>
    <w:p w14:paraId="4752D49A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Business Problem</w:t>
      </w:r>
      <w:r>
        <w:rPr>
          <w:rFonts w:ascii="Times" w:eastAsia="Calibri" w:hAnsi="Times" w:cs="Times New Roman"/>
        </w:rPr>
        <w:t xml:space="preserve"> Statement</w:t>
      </w:r>
    </w:p>
    <w:p w14:paraId="4FB2E319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Requirements</w:t>
      </w:r>
    </w:p>
    <w:p w14:paraId="1CBF170B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Design</w:t>
      </w:r>
    </w:p>
    <w:p w14:paraId="69E3B61E" w14:textId="77777777" w:rsidR="00396C7B" w:rsidRPr="00AD22C9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Implementation</w:t>
      </w:r>
    </w:p>
    <w:p w14:paraId="5FCE94C8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Value Proposition</w:t>
      </w:r>
    </w:p>
    <w:p w14:paraId="132EAE7A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Analysis:</w:t>
      </w:r>
    </w:p>
    <w:p w14:paraId="00E82E6E" w14:textId="77777777" w:rsidR="00396C7B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Scrutinize requirements by developing models</w:t>
      </w:r>
    </w:p>
    <w:p w14:paraId="6649D699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Describe Objects</w:t>
      </w:r>
    </w:p>
    <w:p w14:paraId="39BAA4F8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Create Classes</w:t>
      </w:r>
    </w:p>
    <w:p w14:paraId="485786ED" w14:textId="77777777" w:rsidR="00396C7B" w:rsidRPr="00AD22C9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Assign Attributes &amp; Operations/Methods</w:t>
      </w:r>
    </w:p>
    <w:p w14:paraId="60DFFADA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Describe Link and Association Concepts</w:t>
      </w:r>
    </w:p>
    <w:p w14:paraId="0BA76559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 xml:space="preserve">Specify: </w:t>
      </w:r>
    </w:p>
    <w:p w14:paraId="2FE7CD3E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Multiplicity</w:t>
      </w:r>
    </w:p>
    <w:p w14:paraId="6AB9890E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Association end names</w:t>
      </w:r>
    </w:p>
    <w:p w14:paraId="6ACBCD81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Ordered set of objects</w:t>
      </w:r>
    </w:p>
    <w:p w14:paraId="2797AB87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Bags or sequences</w:t>
      </w:r>
    </w:p>
    <w:p w14:paraId="009C0F9F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Associated classes</w:t>
      </w:r>
    </w:p>
    <w:p w14:paraId="7E0FF55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Qualified/Not Qualified associations</w:t>
      </w:r>
    </w:p>
    <w:p w14:paraId="4544F03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Relationships between super/sub classes</w:t>
      </w:r>
    </w:p>
    <w:p w14:paraId="00C1387E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Plan inheritance and overriding features</w:t>
      </w:r>
    </w:p>
    <w:p w14:paraId="0FA0F592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Develop Class Model</w:t>
      </w:r>
    </w:p>
    <w:p w14:paraId="2CF99392" w14:textId="77777777" w:rsidR="00396C7B" w:rsidRPr="008900BD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Prepare a Data Dictionary</w:t>
      </w:r>
    </w:p>
    <w:p w14:paraId="7D9F097C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Consider the available resources of information</w:t>
      </w:r>
    </w:p>
    <w:p w14:paraId="593BE081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Resolve Ambiguities</w:t>
      </w:r>
    </w:p>
    <w:p w14:paraId="6920A03C" w14:textId="77777777" w:rsidR="00396C7B" w:rsidRPr="00AB4F73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Domain Analysis – focuses on real-world things whose semantics the application captures</w:t>
      </w:r>
    </w:p>
    <w:p w14:paraId="23B002CD" w14:textId="77777777" w:rsidR="00396C7B" w:rsidRPr="00AB4F73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Application Analysis – addresses the computer aspects of the application that are visible to the users</w:t>
      </w:r>
    </w:p>
    <w:p w14:paraId="3268469E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System Design:</w:t>
      </w:r>
    </w:p>
    <w:p w14:paraId="6569F490" w14:textId="77777777" w:rsidR="00396C7B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Formulate an architecture</w:t>
      </w:r>
    </w:p>
    <w:p w14:paraId="2CD817FF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Update Class Model</w:t>
      </w:r>
    </w:p>
    <w:p w14:paraId="791D69C0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Substantiate</w:t>
      </w:r>
    </w:p>
    <w:p w14:paraId="786EDBF7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Enumerations</w:t>
      </w:r>
    </w:p>
    <w:p w14:paraId="4FF97E40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Multiplicity</w:t>
      </w:r>
    </w:p>
    <w:p w14:paraId="316D5044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Scope</w:t>
      </w:r>
    </w:p>
    <w:p w14:paraId="49AD1393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Visibility</w:t>
      </w:r>
    </w:p>
    <w:p w14:paraId="0FD4C433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Association Ends</w:t>
      </w:r>
    </w:p>
    <w:p w14:paraId="70778B2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N-nary Associations</w:t>
      </w:r>
    </w:p>
    <w:p w14:paraId="35233575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Aggregation</w:t>
      </w:r>
    </w:p>
    <w:p w14:paraId="22C6A9F0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Abstract Classes</w:t>
      </w:r>
    </w:p>
    <w:p w14:paraId="3A722D43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Multiple Inheritance</w:t>
      </w:r>
    </w:p>
    <w:p w14:paraId="493F2B58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Multiple Classification</w:t>
      </w:r>
    </w:p>
    <w:p w14:paraId="176EBE2A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Metadata</w:t>
      </w:r>
    </w:p>
    <w:p w14:paraId="0E821A04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Reification</w:t>
      </w:r>
    </w:p>
    <w:p w14:paraId="302CCD3E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Constraints</w:t>
      </w:r>
    </w:p>
    <w:p w14:paraId="41CA896F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Objects</w:t>
      </w:r>
    </w:p>
    <w:p w14:paraId="12072CDC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Generalization Sets</w:t>
      </w:r>
    </w:p>
    <w:p w14:paraId="3850BCFA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Links</w:t>
      </w:r>
    </w:p>
    <w:p w14:paraId="0C6EA07C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Derived Data</w:t>
      </w:r>
    </w:p>
    <w:p w14:paraId="0B0F6A79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Packages</w:t>
      </w:r>
    </w:p>
    <w:p w14:paraId="69746AFD" w14:textId="77777777" w:rsidR="00396C7B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Create State Model</w:t>
      </w:r>
    </w:p>
    <w:p w14:paraId="32394D3E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Events</w:t>
      </w:r>
    </w:p>
    <w:p w14:paraId="5B551B7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Signal Events</w:t>
      </w:r>
    </w:p>
    <w:p w14:paraId="6B0C6DB0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Change Events</w:t>
      </w:r>
    </w:p>
    <w:p w14:paraId="56D8ECA0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Time Events</w:t>
      </w:r>
    </w:p>
    <w:p w14:paraId="5AFAA159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States</w:t>
      </w:r>
    </w:p>
    <w:p w14:paraId="5C0CAA66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Transitions and Conditions</w:t>
      </w:r>
    </w:p>
    <w:p w14:paraId="6CF1E770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Guard condition</w:t>
      </w:r>
    </w:p>
    <w:p w14:paraId="1748B278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State Diagrams</w:t>
      </w:r>
    </w:p>
    <w:p w14:paraId="5AF365F5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Behavior:</w:t>
      </w:r>
    </w:p>
    <w:p w14:paraId="469B42F7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Activity Effects</w:t>
      </w:r>
    </w:p>
    <w:p w14:paraId="4D64EB33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Do-Activities</w:t>
      </w:r>
    </w:p>
    <w:p w14:paraId="339FEBD4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Entry &amp; Exit Activities</w:t>
      </w:r>
    </w:p>
    <w:p w14:paraId="1926F7DD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Completion Transition</w:t>
      </w:r>
    </w:p>
    <w:p w14:paraId="06FF9695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Sending Signals</w:t>
      </w:r>
    </w:p>
    <w:p w14:paraId="16407593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Advanced:</w:t>
      </w:r>
    </w:p>
    <w:p w14:paraId="41EB38A8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Nested State Diagrams</w:t>
      </w:r>
    </w:p>
    <w:p w14:paraId="77E95DF8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Nested States</w:t>
      </w:r>
    </w:p>
    <w:p w14:paraId="4EC6E43C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Signal Generalization</w:t>
      </w:r>
    </w:p>
    <w:p w14:paraId="3F2EB66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Concurrency</w:t>
      </w:r>
    </w:p>
    <w:p w14:paraId="7E194B43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Aggregation</w:t>
      </w:r>
    </w:p>
    <w:p w14:paraId="2B69371D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Within an object</w:t>
      </w:r>
    </w:p>
    <w:p w14:paraId="7E740B0E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Synchronization of concurrent activities</w:t>
      </w:r>
    </w:p>
    <w:p w14:paraId="44D908C7" w14:textId="77777777" w:rsidR="00396C7B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Interaction Modeling</w:t>
      </w:r>
    </w:p>
    <w:p w14:paraId="55329B53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Use Case Models</w:t>
      </w:r>
    </w:p>
    <w:p w14:paraId="117DA19C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Actors</w:t>
      </w:r>
    </w:p>
    <w:p w14:paraId="1BADAB13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Use Cases</w:t>
      </w:r>
    </w:p>
    <w:p w14:paraId="7088C3BA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Use Case Diagrams</w:t>
      </w:r>
    </w:p>
    <w:p w14:paraId="49C9AFE1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Sequence Models</w:t>
      </w:r>
    </w:p>
    <w:p w14:paraId="596D2793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Scenarios</w:t>
      </w:r>
    </w:p>
    <w:p w14:paraId="4B940E44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Sequence Diagrams</w:t>
      </w:r>
    </w:p>
    <w:p w14:paraId="09F414B5" w14:textId="77777777" w:rsidR="00396C7B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Activity Models</w:t>
      </w:r>
    </w:p>
    <w:p w14:paraId="73CB1A99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Activities</w:t>
      </w:r>
    </w:p>
    <w:p w14:paraId="51C85E49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Branches</w:t>
      </w:r>
    </w:p>
    <w:p w14:paraId="0ED5F65B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Initiation and Termination</w:t>
      </w:r>
    </w:p>
    <w:p w14:paraId="4158C0BF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Concurrent Activities</w:t>
      </w:r>
    </w:p>
    <w:p w14:paraId="04E7485D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Executable Activity Diagrams</w:t>
      </w:r>
    </w:p>
    <w:p w14:paraId="37CFDD9F" w14:textId="77777777" w:rsidR="00396C7B" w:rsidRDefault="00396C7B" w:rsidP="00396C7B">
      <w:pPr>
        <w:numPr>
          <w:ilvl w:val="5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Advanced:</w:t>
      </w:r>
    </w:p>
    <w:p w14:paraId="3C75DB54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Use Case Relationships</w:t>
      </w:r>
    </w:p>
    <w:p w14:paraId="106BF2B2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Include Relationship</w:t>
      </w:r>
    </w:p>
    <w:p w14:paraId="184A4D97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Extend Relationship</w:t>
      </w:r>
    </w:p>
    <w:p w14:paraId="758F52CC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Generalization</w:t>
      </w:r>
    </w:p>
    <w:p w14:paraId="16685E1D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Combinations of Use Case Relationships</w:t>
      </w:r>
    </w:p>
    <w:p w14:paraId="3CEF37B5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Procedural Sequence Models</w:t>
      </w:r>
    </w:p>
    <w:p w14:paraId="4038E4EF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Sequence Diagrams with Passive Objects</w:t>
      </w:r>
    </w:p>
    <w:p w14:paraId="61B377EB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Sequence Diagrams with Transient Objects</w:t>
      </w:r>
    </w:p>
    <w:p w14:paraId="3D0C5D12" w14:textId="77777777" w:rsidR="00396C7B" w:rsidRDefault="00396C7B" w:rsidP="00396C7B">
      <w:pPr>
        <w:numPr>
          <w:ilvl w:val="6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Special Constructs for Activity Models</w:t>
      </w:r>
    </w:p>
    <w:p w14:paraId="1E5B4831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Sending and Receiving Signals</w:t>
      </w:r>
    </w:p>
    <w:p w14:paraId="2EED52AC" w14:textId="77777777" w:rsidR="00396C7B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Swimlanes</w:t>
      </w:r>
    </w:p>
    <w:p w14:paraId="61896647" w14:textId="77777777" w:rsidR="00396C7B" w:rsidRPr="00AD2BEF" w:rsidRDefault="00396C7B" w:rsidP="00396C7B">
      <w:pPr>
        <w:numPr>
          <w:ilvl w:val="7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Object flows</w:t>
      </w:r>
    </w:p>
    <w:p w14:paraId="6F258ACE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Choose global strategies and policies to guide the subsequent, more detailed portion of design</w:t>
      </w:r>
    </w:p>
    <w:p w14:paraId="0E4AF8F3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Class Design:</w:t>
      </w:r>
    </w:p>
    <w:p w14:paraId="6D3D3C58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Expand and optimize analysis models</w:t>
      </w:r>
    </w:p>
    <w:p w14:paraId="6140F367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Implementation:</w:t>
      </w:r>
    </w:p>
    <w:p w14:paraId="13C6A4F1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Map design elements to programming language and database code</w:t>
      </w:r>
    </w:p>
    <w:p w14:paraId="46B261F4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Testing:</w:t>
      </w:r>
    </w:p>
    <w:p w14:paraId="4464B484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Revisit the original business requirements</w:t>
      </w:r>
    </w:p>
    <w:p w14:paraId="666E14DA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Verify that the system delivers the proper functionality</w:t>
      </w:r>
    </w:p>
    <w:p w14:paraId="2822D46D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Uncover accidental errors (bugs)</w:t>
      </w:r>
    </w:p>
    <w:p w14:paraId="5B3C1C48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Tested on all operating system platforms it is intended to work for</w:t>
      </w:r>
    </w:p>
    <w:p w14:paraId="2C15E953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Execute Unit Tests</w:t>
      </w:r>
    </w:p>
    <w:p w14:paraId="5FA4CF98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Execute System Tests</w:t>
      </w:r>
    </w:p>
    <w:p w14:paraId="50BCEE22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Performance</w:t>
      </w:r>
    </w:p>
    <w:p w14:paraId="7B08681D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Authorization</w:t>
      </w:r>
    </w:p>
    <w:p w14:paraId="0C8F119B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Ensure all roles have authorization only to appropriate data</w:t>
      </w:r>
    </w:p>
    <w:p w14:paraId="67A31E87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Security</w:t>
      </w:r>
    </w:p>
    <w:p w14:paraId="77D71C39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Ethical Hacking</w:t>
      </w:r>
    </w:p>
    <w:p w14:paraId="1262A83A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Insider threat</w:t>
      </w:r>
    </w:p>
    <w:p w14:paraId="6DDC73BD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Malware prevention</w:t>
      </w:r>
    </w:p>
    <w:p w14:paraId="3D50FC1E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Firewall</w:t>
      </w:r>
    </w:p>
    <w:p w14:paraId="66E4D872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Hash values for passwords and sensitive information</w:t>
      </w:r>
    </w:p>
    <w:p w14:paraId="74508D8A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Rules</w:t>
      </w:r>
    </w:p>
    <w:p w14:paraId="5152D833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 xml:space="preserve">Ensure </w:t>
      </w:r>
      <w:r>
        <w:rPr>
          <w:rFonts w:ascii="Times" w:eastAsia="Calibri" w:hAnsi="Times" w:cs="Times New Roman"/>
        </w:rPr>
        <w:t>application</w:t>
      </w:r>
      <w:r w:rsidRPr="00AD2BEF">
        <w:rPr>
          <w:rFonts w:ascii="Times" w:eastAsia="Calibri" w:hAnsi="Times" w:cs="Times New Roman"/>
        </w:rPr>
        <w:t xml:space="preserve"> is consistent with structural and business rules</w:t>
      </w:r>
    </w:p>
    <w:p w14:paraId="723CFA1C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 xml:space="preserve">Recovery </w:t>
      </w:r>
    </w:p>
    <w:p w14:paraId="2853FF5B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>
        <w:rPr>
          <w:rFonts w:ascii="Times" w:eastAsia="Calibri" w:hAnsi="Times" w:cs="Times New Roman"/>
        </w:rPr>
        <w:t>Application</w:t>
      </w:r>
      <w:r w:rsidRPr="00AD2BEF">
        <w:rPr>
          <w:rFonts w:ascii="Times" w:eastAsia="Calibri" w:hAnsi="Times" w:cs="Times New Roman"/>
        </w:rPr>
        <w:t xml:space="preserve"> systems must recover from failures and restore the database to a consistent state without loss of data</w:t>
      </w:r>
    </w:p>
    <w:p w14:paraId="39781136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Cloud or backup plan</w:t>
      </w:r>
    </w:p>
    <w:p w14:paraId="4E392593" w14:textId="77777777" w:rsidR="00396C7B" w:rsidRPr="00AD2BEF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 xml:space="preserve">Transaction Management </w:t>
      </w:r>
    </w:p>
    <w:p w14:paraId="016353E5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Ensure transactions are processed completely or not at all</w:t>
      </w:r>
    </w:p>
    <w:p w14:paraId="5A962359" w14:textId="77777777" w:rsidR="00396C7B" w:rsidRPr="006E78B6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AD2BEF">
        <w:rPr>
          <w:rFonts w:ascii="Times" w:eastAsia="Calibri" w:hAnsi="Times" w:cs="Times New Roman"/>
        </w:rPr>
        <w:t>Prevent conflicts between</w:t>
      </w:r>
      <w:r w:rsidRPr="006E78B6">
        <w:rPr>
          <w:rFonts w:ascii="Times" w:eastAsia="Calibri" w:hAnsi="Times" w:cs="Times New Roman"/>
        </w:rPr>
        <w:t xml:space="preserve"> concurrent transactions</w:t>
      </w:r>
    </w:p>
    <w:p w14:paraId="4CD6FF26" w14:textId="77777777" w:rsidR="00396C7B" w:rsidRPr="00AD2BEF" w:rsidRDefault="00396C7B" w:rsidP="00396C7B">
      <w:pPr>
        <w:numPr>
          <w:ilvl w:val="4"/>
          <w:numId w:val="10"/>
        </w:numPr>
        <w:contextualSpacing/>
        <w:rPr>
          <w:rFonts w:ascii="Times" w:eastAsia="Calibri" w:hAnsi="Times" w:cs="Times New Roman"/>
        </w:rPr>
      </w:pPr>
      <w:r w:rsidRPr="006E78B6">
        <w:rPr>
          <w:rFonts w:ascii="Times" w:eastAsia="Calibri" w:hAnsi="Times" w:cs="Times New Roman"/>
        </w:rPr>
        <w:t>Ensure transaction results are never lost</w:t>
      </w:r>
    </w:p>
    <w:p w14:paraId="6F0736BC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Training:</w:t>
      </w:r>
    </w:p>
    <w:p w14:paraId="02CBB3A6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Prepare user documentation</w:t>
      </w:r>
    </w:p>
    <w:p w14:paraId="5BB7A9C4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Check the software against the user documentation to ensure the software meets its original goals</w:t>
      </w:r>
    </w:p>
    <w:p w14:paraId="2FF8A277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Train users so they can fully benefit from the application</w:t>
      </w:r>
    </w:p>
    <w:p w14:paraId="707D8D0A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Deployment:</w:t>
      </w:r>
    </w:p>
    <w:p w14:paraId="1B98A25C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Tune the system under various loads</w:t>
      </w:r>
    </w:p>
    <w:p w14:paraId="49996249" w14:textId="77777777" w:rsidR="00396C7B" w:rsidRPr="00AB4F73" w:rsidRDefault="00396C7B" w:rsidP="00396C7B">
      <w:pPr>
        <w:numPr>
          <w:ilvl w:val="3"/>
          <w:numId w:val="10"/>
        </w:numPr>
        <w:contextualSpacing/>
        <w:rPr>
          <w:rFonts w:ascii="Times" w:eastAsia="Calibri" w:hAnsi="Times" w:cs="Times New Roman"/>
        </w:rPr>
      </w:pPr>
      <w:r w:rsidRPr="00AB4F73">
        <w:rPr>
          <w:rFonts w:ascii="Times" w:eastAsia="Calibri" w:hAnsi="Times" w:cs="Times New Roman"/>
        </w:rPr>
        <w:t>Write scripts and install procedures</w:t>
      </w:r>
    </w:p>
    <w:p w14:paraId="1C5C7392" w14:textId="77777777" w:rsidR="00396C7B" w:rsidRPr="00AD2BEF" w:rsidRDefault="00396C7B" w:rsidP="00396C7B">
      <w:pPr>
        <w:numPr>
          <w:ilvl w:val="2"/>
          <w:numId w:val="10"/>
        </w:numPr>
        <w:contextualSpacing/>
        <w:rPr>
          <w:rFonts w:ascii="Times" w:eastAsia="Calibri" w:hAnsi="Times" w:cs="Times New Roman"/>
          <w:u w:val="single"/>
        </w:rPr>
      </w:pPr>
      <w:r w:rsidRPr="00AD2BEF">
        <w:rPr>
          <w:rFonts w:ascii="Times" w:eastAsia="Calibri" w:hAnsi="Times" w:cs="Times New Roman"/>
          <w:u w:val="single"/>
        </w:rPr>
        <w:t>Maintenance:</w:t>
      </w:r>
    </w:p>
    <w:p w14:paraId="21CA74D8" w14:textId="77777777" w:rsidR="00396C7B" w:rsidRPr="006E78B6" w:rsidRDefault="00396C7B" w:rsidP="00396C7B">
      <w:pPr>
        <w:rPr>
          <w:rFonts w:ascii="Times" w:eastAsia="Calibri" w:hAnsi="Times" w:cs="Times New Roman"/>
        </w:rPr>
      </w:pPr>
    </w:p>
    <w:p w14:paraId="6EF13CE9" w14:textId="77777777" w:rsidR="00396C7B" w:rsidRPr="006E78B6" w:rsidRDefault="00396C7B" w:rsidP="00396C7B">
      <w:pPr>
        <w:tabs>
          <w:tab w:val="left" w:pos="2796"/>
        </w:tabs>
        <w:rPr>
          <w:rFonts w:ascii="Times" w:hAnsi="Times"/>
        </w:rPr>
      </w:pPr>
    </w:p>
    <w:p w14:paraId="3DE1A5B2" w14:textId="77777777" w:rsidR="00396C7B" w:rsidRDefault="00396C7B" w:rsidP="005756D5"/>
    <w:sectPr w:rsidR="00396C7B" w:rsidSect="00396C7B">
      <w:footerReference w:type="even" r:id="rId22"/>
      <w:footerReference w:type="default" r:id="rId23"/>
      <w:pgSz w:w="12240" w:h="15840" w:code="1"/>
      <w:pgMar w:top="720" w:right="720" w:bottom="720" w:left="720" w:header="709" w:footer="709" w:gutter="0"/>
      <w:pgBorders w:display="firstPage" w:offsetFrom="page">
        <w:top w:val="triple" w:sz="4" w:space="24" w:color="F48702"/>
        <w:left w:val="triple" w:sz="4" w:space="24" w:color="F48702"/>
        <w:bottom w:val="triple" w:sz="4" w:space="24" w:color="F48702"/>
        <w:right w:val="triple" w:sz="4" w:space="24" w:color="F48702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E3277" w14:textId="77777777" w:rsidR="005302C2" w:rsidRDefault="005302C2" w:rsidP="00E74B29">
      <w:r>
        <w:separator/>
      </w:r>
    </w:p>
  </w:endnote>
  <w:endnote w:type="continuationSeparator" w:id="0">
    <w:p w14:paraId="73BA2FB6" w14:textId="77777777" w:rsidR="005302C2" w:rsidRDefault="005302C2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">
    <w:altName w:val="﷽﷽﷽﷽﷽﷽﷽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1D226E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BEB69F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191E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64E75439" w14:textId="77777777" w:rsidTr="006709F1">
      <w:tc>
        <w:tcPr>
          <w:tcW w:w="1079" w:type="dxa"/>
        </w:tcPr>
        <w:p w14:paraId="6A56550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D09DEA5" w14:textId="7DD56160" w:rsidR="00E74B29" w:rsidRPr="00874FE7" w:rsidRDefault="007B4176" w:rsidP="006709F1">
          <w:pPr>
            <w:pStyle w:val="Footer"/>
          </w:pPr>
          <w:r>
            <w:t>Group Design Project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4EAF0A46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C2A1152" w14:textId="77777777" w:rsidR="00E74B29" w:rsidRPr="00E74B29" w:rsidRDefault="00E74B29" w:rsidP="006709F1">
          <w:pPr>
            <w:pStyle w:val="Footer"/>
          </w:pPr>
        </w:p>
      </w:tc>
    </w:tr>
  </w:tbl>
  <w:p w14:paraId="1996FBF5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90F07" w14:textId="77777777" w:rsidR="005302C2" w:rsidRDefault="005302C2" w:rsidP="00E74B29">
      <w:r>
        <w:separator/>
      </w:r>
    </w:p>
  </w:footnote>
  <w:footnote w:type="continuationSeparator" w:id="0">
    <w:p w14:paraId="4048F898" w14:textId="77777777" w:rsidR="005302C2" w:rsidRDefault="005302C2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0109D"/>
    <w:multiLevelType w:val="hybridMultilevel"/>
    <w:tmpl w:val="196EE1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4662A"/>
    <w:multiLevelType w:val="hybridMultilevel"/>
    <w:tmpl w:val="4E4E87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E38DA"/>
    <w:multiLevelType w:val="hybridMultilevel"/>
    <w:tmpl w:val="0FAC7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81A17CE">
      <w:start w:val="1"/>
      <w:numFmt w:val="decimal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B12DB"/>
    <w:multiLevelType w:val="hybridMultilevel"/>
    <w:tmpl w:val="049E74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B770A"/>
    <w:multiLevelType w:val="hybridMultilevel"/>
    <w:tmpl w:val="079C35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FF4CFC"/>
    <w:multiLevelType w:val="hybridMultilevel"/>
    <w:tmpl w:val="F9D616AC"/>
    <w:lvl w:ilvl="0" w:tplc="FFC490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056E16"/>
    <w:multiLevelType w:val="hybridMultilevel"/>
    <w:tmpl w:val="1AA4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E2349"/>
    <w:multiLevelType w:val="hybridMultilevel"/>
    <w:tmpl w:val="CFF20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060FC7"/>
    <w:multiLevelType w:val="hybridMultilevel"/>
    <w:tmpl w:val="029C6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1811D7"/>
    <w:multiLevelType w:val="hybridMultilevel"/>
    <w:tmpl w:val="1DB2A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A30EAF"/>
    <w:multiLevelType w:val="hybridMultilevel"/>
    <w:tmpl w:val="BB82F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B345C3"/>
    <w:multiLevelType w:val="hybridMultilevel"/>
    <w:tmpl w:val="FEB4E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A9183F"/>
    <w:multiLevelType w:val="hybridMultilevel"/>
    <w:tmpl w:val="CAC47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4"/>
  </w:num>
  <w:num w:numId="5">
    <w:abstractNumId w:val="1"/>
  </w:num>
  <w:num w:numId="6">
    <w:abstractNumId w:val="0"/>
  </w:num>
  <w:num w:numId="7">
    <w:abstractNumId w:val="5"/>
  </w:num>
  <w:num w:numId="8">
    <w:abstractNumId w:val="11"/>
  </w:num>
  <w:num w:numId="9">
    <w:abstractNumId w:val="12"/>
  </w:num>
  <w:num w:numId="10">
    <w:abstractNumId w:val="2"/>
  </w:num>
  <w:num w:numId="11">
    <w:abstractNumId w:val="6"/>
  </w:num>
  <w:num w:numId="12">
    <w:abstractNumId w:val="13"/>
  </w:num>
  <w:num w:numId="13">
    <w:abstractNumId w:val="7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removePersonalInformation/>
  <w:removeDateAndTime/>
  <w:hideSpellingErrors/>
  <w:hideGrammaticalErrors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1Nra0MDEwNzc0tLRQ0lEKTi0uzszPAykwrQUA0owI4CwAAAA="/>
  </w:docVars>
  <w:rsids>
    <w:rsidRoot w:val="007B4176"/>
    <w:rsid w:val="00086FA5"/>
    <w:rsid w:val="000E4641"/>
    <w:rsid w:val="000F0163"/>
    <w:rsid w:val="000F5604"/>
    <w:rsid w:val="00151F66"/>
    <w:rsid w:val="00177F8D"/>
    <w:rsid w:val="00185F4A"/>
    <w:rsid w:val="001C0791"/>
    <w:rsid w:val="00216195"/>
    <w:rsid w:val="00282FA9"/>
    <w:rsid w:val="002D2200"/>
    <w:rsid w:val="00334A1D"/>
    <w:rsid w:val="00396C7B"/>
    <w:rsid w:val="0040564B"/>
    <w:rsid w:val="00430FB8"/>
    <w:rsid w:val="0048120C"/>
    <w:rsid w:val="004909D9"/>
    <w:rsid w:val="00501228"/>
    <w:rsid w:val="00521481"/>
    <w:rsid w:val="005302C2"/>
    <w:rsid w:val="005756D5"/>
    <w:rsid w:val="005B2D67"/>
    <w:rsid w:val="005C5CF7"/>
    <w:rsid w:val="005F4FED"/>
    <w:rsid w:val="006575DE"/>
    <w:rsid w:val="00665110"/>
    <w:rsid w:val="006709F1"/>
    <w:rsid w:val="006C60E6"/>
    <w:rsid w:val="007062C5"/>
    <w:rsid w:val="00770E1E"/>
    <w:rsid w:val="007A3DA2"/>
    <w:rsid w:val="007B4176"/>
    <w:rsid w:val="008049CD"/>
    <w:rsid w:val="00837914"/>
    <w:rsid w:val="00874FE7"/>
    <w:rsid w:val="00952F7D"/>
    <w:rsid w:val="0095496A"/>
    <w:rsid w:val="00970231"/>
    <w:rsid w:val="009A38BA"/>
    <w:rsid w:val="00B43E11"/>
    <w:rsid w:val="00BA38EE"/>
    <w:rsid w:val="00C470DD"/>
    <w:rsid w:val="00C755AB"/>
    <w:rsid w:val="00C9740E"/>
    <w:rsid w:val="00CB1B9B"/>
    <w:rsid w:val="00D43125"/>
    <w:rsid w:val="00D66A3A"/>
    <w:rsid w:val="00D937D5"/>
    <w:rsid w:val="00DA2D5B"/>
    <w:rsid w:val="00DE01CC"/>
    <w:rsid w:val="00DE7CE7"/>
    <w:rsid w:val="00DF198B"/>
    <w:rsid w:val="00E14346"/>
    <w:rsid w:val="00E74B29"/>
    <w:rsid w:val="00EA690B"/>
    <w:rsid w:val="00F404B1"/>
    <w:rsid w:val="00F50791"/>
    <w:rsid w:val="00FB2F1A"/>
    <w:rsid w:val="00FD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52619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7B4176"/>
    <w:pPr>
      <w:ind w:left="720"/>
      <w:contextualSpacing/>
    </w:pPr>
  </w:style>
  <w:style w:type="table" w:styleId="GridTable1Light-Accent5">
    <w:name w:val="Grid Table 1 Light Accent 5"/>
    <w:basedOn w:val="TableNormal"/>
    <w:uiPriority w:val="46"/>
    <w:rsid w:val="007B4176"/>
    <w:tblPr>
      <w:tblStyleRowBandSize w:val="1"/>
      <w:tblStyleColBandSize w:val="1"/>
      <w:tblBorders>
        <w:top w:val="single" w:sz="4" w:space="0" w:color="F6F9FB" w:themeColor="accent5" w:themeTint="66"/>
        <w:left w:val="single" w:sz="4" w:space="0" w:color="F6F9FB" w:themeColor="accent5" w:themeTint="66"/>
        <w:bottom w:val="single" w:sz="4" w:space="0" w:color="F6F9FB" w:themeColor="accent5" w:themeTint="66"/>
        <w:right w:val="single" w:sz="4" w:space="0" w:color="F6F9FB" w:themeColor="accent5" w:themeTint="66"/>
        <w:insideH w:val="single" w:sz="4" w:space="0" w:color="F6F9FB" w:themeColor="accent5" w:themeTint="66"/>
        <w:insideV w:val="single" w:sz="4" w:space="0" w:color="F6F9F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2F6F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F6F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qFormat/>
    <w:rsid w:val="005F4FED"/>
    <w:pPr>
      <w:spacing w:after="200"/>
    </w:pPr>
    <w:rPr>
      <w:i/>
      <w:iCs/>
      <w:color w:val="5E5E5E" w:themeColor="text2"/>
      <w:sz w:val="18"/>
      <w:szCs w:val="18"/>
    </w:rPr>
  </w:style>
  <w:style w:type="table" w:styleId="PlainTable4">
    <w:name w:val="Plain Table 4"/>
    <w:basedOn w:val="TableNormal"/>
    <w:uiPriority w:val="44"/>
    <w:rsid w:val="005F4FE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770E1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770E1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https://www.linkedin.com/in/jose-ramos-20142a6/" TargetMode="Externa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www.linkedin.com/in/osahon2020/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linkedin.com/in/lazarodelpino/" TargetMode="External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797EE2F96148BF972281401EFFCD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420A27-8649-4511-8494-84553FD31221}"/>
      </w:docPartPr>
      <w:docPartBody>
        <w:p w:rsidR="00A30C67" w:rsidRDefault="0013429E">
          <w:pPr>
            <w:pStyle w:val="AD797EE2F96148BF972281401EFFCDB8"/>
          </w:pPr>
          <w:r w:rsidRPr="00DF198B">
            <w:t>—</w:t>
          </w:r>
        </w:p>
      </w:docPartBody>
    </w:docPart>
    <w:docPart>
      <w:docPartPr>
        <w:name w:val="BEACBA6A266E42A0B26319E635802B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218501-E92A-485D-8775-DF448F23A04D}"/>
      </w:docPartPr>
      <w:docPartBody>
        <w:p w:rsidR="00A30C67" w:rsidRDefault="0013429E">
          <w:pPr>
            <w:pStyle w:val="BEACBA6A266E42A0B26319E635802BAA"/>
          </w:pPr>
          <w:r w:rsidRPr="00DF198B">
            <w:t>—</w:t>
          </w:r>
        </w:p>
      </w:docPartBody>
    </w:docPart>
    <w:docPart>
      <w:docPartPr>
        <w:name w:val="7F6A0A05CB6D4743A77767226D3D40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0AE678-E7EE-40FC-ACF6-9531969AEB36}"/>
      </w:docPartPr>
      <w:docPartBody>
        <w:p w:rsidR="007B3840" w:rsidRDefault="001C4171" w:rsidP="001C4171">
          <w:pPr>
            <w:pStyle w:val="7F6A0A05CB6D4743A77767226D3D40AF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">
    <w:altName w:val="﷽﷽﷽﷽﷽﷽﷽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29E"/>
    <w:rsid w:val="0013429E"/>
    <w:rsid w:val="001C4171"/>
    <w:rsid w:val="002964FE"/>
    <w:rsid w:val="003D3537"/>
    <w:rsid w:val="00734C35"/>
    <w:rsid w:val="007B3840"/>
    <w:rsid w:val="00831687"/>
    <w:rsid w:val="00A17B16"/>
    <w:rsid w:val="00A30C67"/>
    <w:rsid w:val="00BB6BC5"/>
    <w:rsid w:val="00C45428"/>
    <w:rsid w:val="00EA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797EE2F96148BF972281401EFFCDB8">
    <w:name w:val="AD797EE2F96148BF972281401EFFCDB8"/>
  </w:style>
  <w:style w:type="paragraph" w:customStyle="1" w:styleId="BEACBA6A266E42A0B26319E635802BAA">
    <w:name w:val="BEACBA6A266E42A0B26319E635802BAA"/>
  </w:style>
  <w:style w:type="paragraph" w:customStyle="1" w:styleId="7F6A0A05CB6D4743A77767226D3D40AF">
    <w:name w:val="7F6A0A05CB6D4743A77767226D3D40AF"/>
    <w:rsid w:val="001C41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877</Words>
  <Characters>5001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2021-11-12T21:02:00Z</dcterms:created>
  <dcterms:modified xsi:type="dcterms:W3CDTF">2021-11-13T06:58:00Z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