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28B02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3E3F61A0" wp14:editId="20910F78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GridTable1Light-Accent5"/>
        <w:tblW w:w="0" w:type="auto"/>
        <w:tblLayout w:type="fixed"/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1837F597" w14:textId="77777777" w:rsidTr="007B41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83"/>
        </w:trPr>
        <w:tc>
          <w:tcPr>
            <w:tcW w:w="10790" w:type="dxa"/>
            <w:gridSpan w:val="9"/>
          </w:tcPr>
          <w:p w14:paraId="797BAA0F" w14:textId="77777777" w:rsidR="00DF198B" w:rsidRDefault="00DF198B"/>
        </w:tc>
      </w:tr>
      <w:tr w:rsidR="00DF198B" w14:paraId="7A890708" w14:textId="77777777" w:rsidTr="007B4176">
        <w:trPr>
          <w:trHeight w:val="1068"/>
        </w:trPr>
        <w:tc>
          <w:tcPr>
            <w:tcW w:w="1198" w:type="dxa"/>
            <w:gridSpan w:val="2"/>
          </w:tcPr>
          <w:p w14:paraId="35D56A50" w14:textId="77777777" w:rsidR="00DF198B" w:rsidRDefault="00DF198B"/>
        </w:tc>
        <w:tc>
          <w:tcPr>
            <w:tcW w:w="8393" w:type="dxa"/>
            <w:gridSpan w:val="5"/>
          </w:tcPr>
          <w:p w14:paraId="575C4B57" w14:textId="0103D6D8" w:rsidR="00DF198B" w:rsidRPr="00DF198B" w:rsidRDefault="007B4176" w:rsidP="00874FE7">
            <w:pPr>
              <w:pStyle w:val="Heading1"/>
              <w:outlineLvl w:val="0"/>
            </w:pPr>
            <w:r>
              <w:t>Group Database Design Project</w:t>
            </w:r>
          </w:p>
        </w:tc>
        <w:tc>
          <w:tcPr>
            <w:tcW w:w="1199" w:type="dxa"/>
            <w:gridSpan w:val="2"/>
          </w:tcPr>
          <w:p w14:paraId="0AC31F00" w14:textId="77777777" w:rsidR="00DF198B" w:rsidRDefault="00DF198B"/>
        </w:tc>
      </w:tr>
      <w:tr w:rsidR="00DF198B" w14:paraId="68B3D49B" w14:textId="77777777" w:rsidTr="007B4176">
        <w:trPr>
          <w:trHeight w:val="1837"/>
        </w:trPr>
        <w:tc>
          <w:tcPr>
            <w:tcW w:w="1170" w:type="dxa"/>
          </w:tcPr>
          <w:p w14:paraId="75DFBB68" w14:textId="77777777" w:rsidR="00DF198B" w:rsidRDefault="00DF198B"/>
        </w:tc>
        <w:tc>
          <w:tcPr>
            <w:tcW w:w="8460" w:type="dxa"/>
            <w:gridSpan w:val="7"/>
          </w:tcPr>
          <w:p w14:paraId="23258E94" w14:textId="77777777" w:rsidR="00DF198B" w:rsidRDefault="00DF198B"/>
        </w:tc>
        <w:tc>
          <w:tcPr>
            <w:tcW w:w="1160" w:type="dxa"/>
          </w:tcPr>
          <w:p w14:paraId="72DB78BD" w14:textId="77777777" w:rsidR="00DF198B" w:rsidRDefault="00DF198B"/>
        </w:tc>
      </w:tr>
      <w:tr w:rsidR="00DF198B" w14:paraId="56D4BC03" w14:textId="77777777" w:rsidTr="007B4176">
        <w:trPr>
          <w:trHeight w:val="929"/>
        </w:trPr>
        <w:tc>
          <w:tcPr>
            <w:tcW w:w="2397" w:type="dxa"/>
            <w:gridSpan w:val="4"/>
          </w:tcPr>
          <w:p w14:paraId="55F03884" w14:textId="77777777" w:rsidR="00DF198B" w:rsidRDefault="00DF198B"/>
        </w:tc>
        <w:tc>
          <w:tcPr>
            <w:tcW w:w="5995" w:type="dxa"/>
          </w:tcPr>
          <w:p w14:paraId="7BB5039B" w14:textId="5A65FB39" w:rsidR="00DF198B" w:rsidRPr="00DF198B" w:rsidRDefault="007B4176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38C2ABFD" wp14:editId="6E18C17B">
                  <wp:simplePos x="0" y="0"/>
                  <wp:positionH relativeFrom="column">
                    <wp:posOffset>419100</wp:posOffset>
                  </wp:positionH>
                  <wp:positionV relativeFrom="paragraph">
                    <wp:posOffset>118830</wp:posOffset>
                  </wp:positionV>
                  <wp:extent cx="3096895" cy="1000125"/>
                  <wp:effectExtent l="0" t="0" r="0" b="0"/>
                  <wp:wrapNone/>
                  <wp:docPr id="7" name="Picture 7" descr="See the source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ee the source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89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98" w:type="dxa"/>
            <w:gridSpan w:val="4"/>
          </w:tcPr>
          <w:p w14:paraId="6A584179" w14:textId="77777777" w:rsidR="00DF198B" w:rsidRDefault="00DF198B"/>
        </w:tc>
      </w:tr>
      <w:tr w:rsidR="00DF198B" w14:paraId="582A88AC" w14:textId="77777777" w:rsidTr="007B4176">
        <w:trPr>
          <w:trHeight w:val="1460"/>
        </w:trPr>
        <w:tc>
          <w:tcPr>
            <w:tcW w:w="2397" w:type="dxa"/>
            <w:gridSpan w:val="4"/>
          </w:tcPr>
          <w:p w14:paraId="3A3D9F00" w14:textId="77777777" w:rsidR="00DF198B" w:rsidRDefault="00DF198B"/>
        </w:tc>
        <w:tc>
          <w:tcPr>
            <w:tcW w:w="5995" w:type="dxa"/>
          </w:tcPr>
          <w:p w14:paraId="690989A8" w14:textId="5396C73B" w:rsidR="00DF198B" w:rsidRPr="00DF198B" w:rsidRDefault="00DF198B" w:rsidP="00874FE7">
            <w:pPr>
              <w:pStyle w:val="Heading2"/>
              <w:outlineLvl w:val="1"/>
            </w:pPr>
          </w:p>
        </w:tc>
        <w:tc>
          <w:tcPr>
            <w:tcW w:w="2398" w:type="dxa"/>
            <w:gridSpan w:val="4"/>
          </w:tcPr>
          <w:p w14:paraId="2DF2D6E3" w14:textId="77777777" w:rsidR="00DF198B" w:rsidRDefault="00DF198B"/>
        </w:tc>
      </w:tr>
      <w:tr w:rsidR="00DF198B" w14:paraId="30447160" w14:textId="77777777" w:rsidTr="007B4176">
        <w:trPr>
          <w:trHeight w:val="4311"/>
        </w:trPr>
        <w:tc>
          <w:tcPr>
            <w:tcW w:w="2397" w:type="dxa"/>
            <w:gridSpan w:val="4"/>
          </w:tcPr>
          <w:p w14:paraId="72CA0FE3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</w:tcPr>
          <w:p w14:paraId="35366C96" w14:textId="77777777" w:rsidR="007B4176" w:rsidRDefault="007B4176" w:rsidP="00874FE7">
            <w:pPr>
              <w:pStyle w:val="Heading3"/>
              <w:outlineLvl w:val="2"/>
            </w:pPr>
          </w:p>
          <w:p w14:paraId="4CD07CC3" w14:textId="4AABA06E" w:rsidR="00DF198B" w:rsidRPr="00DF198B" w:rsidRDefault="007B4176" w:rsidP="00874FE7">
            <w:pPr>
              <w:pStyle w:val="Heading3"/>
              <w:outlineLvl w:val="2"/>
            </w:pPr>
            <w:r>
              <w:t>October 2</w:t>
            </w:r>
            <w:r w:rsidRPr="007B4176">
              <w:rPr>
                <w:vertAlign w:val="superscript"/>
              </w:rPr>
              <w:t>nd</w:t>
            </w:r>
            <w:r>
              <w:t>, 2021</w:t>
            </w:r>
          </w:p>
          <w:p w14:paraId="754F2412" w14:textId="77777777" w:rsidR="00874FE7" w:rsidRPr="00DF198B" w:rsidRDefault="000F0163" w:rsidP="00874FE7">
            <w:pPr>
              <w:pStyle w:val="Heading3"/>
              <w:outlineLvl w:val="2"/>
            </w:pPr>
            <w:sdt>
              <w:sdtPr>
                <w:id w:val="-1516760087"/>
                <w:placeholder>
                  <w:docPart w:val="AD797EE2F96148BF972281401EFFCDB8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67970423" w14:textId="77777777" w:rsidR="007B4176" w:rsidRDefault="007B4176" w:rsidP="00874FE7">
            <w:pPr>
              <w:pStyle w:val="Heading3"/>
              <w:outlineLvl w:val="2"/>
            </w:pPr>
            <w:r w:rsidRPr="007B4176">
              <w:t>SM 6205 Database Management</w:t>
            </w:r>
          </w:p>
          <w:p w14:paraId="2839E1C5" w14:textId="696F22CD" w:rsidR="00DF198B" w:rsidRPr="00DF198B" w:rsidRDefault="000F0163" w:rsidP="00874FE7">
            <w:pPr>
              <w:pStyle w:val="Heading3"/>
              <w:outlineLvl w:val="2"/>
            </w:pPr>
            <w:sdt>
              <w:sdtPr>
                <w:id w:val="1492440299"/>
                <w:placeholder>
                  <w:docPart w:val="BEACBA6A266E42A0B26319E635802BAA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4F97136A" w14:textId="23DEB34C" w:rsidR="00DF198B" w:rsidRDefault="007B4176" w:rsidP="00874FE7">
            <w:pPr>
              <w:pStyle w:val="Heading3"/>
              <w:outlineLvl w:val="2"/>
            </w:pPr>
            <w:r>
              <w:t>Dr. Alfred Castillo</w:t>
            </w:r>
          </w:p>
          <w:p w14:paraId="31912102" w14:textId="498FB0EF" w:rsidR="00FD6526" w:rsidRDefault="000F0163" w:rsidP="00FD6526">
            <w:pPr>
              <w:jc w:val="center"/>
            </w:pPr>
            <w:sdt>
              <w:sdtPr>
                <w:id w:val="-1610196037"/>
                <w:placeholder>
                  <w:docPart w:val="7F6A0A05CB6D4743A77767226D3D40AF"/>
                </w:placeholder>
                <w:temporary/>
                <w:showingPlcHdr/>
                <w15:appearance w15:val="hidden"/>
              </w:sdtPr>
              <w:sdtEndPr/>
              <w:sdtContent>
                <w:r w:rsidR="00FD6526" w:rsidRPr="00DF198B">
                  <w:t>—</w:t>
                </w:r>
              </w:sdtContent>
            </w:sdt>
          </w:p>
          <w:p w14:paraId="28838B4E" w14:textId="77777777" w:rsidR="00FD6526" w:rsidRDefault="00FD6526" w:rsidP="00FD6526">
            <w:pPr>
              <w:jc w:val="center"/>
            </w:pPr>
          </w:p>
          <w:p w14:paraId="111F8BE3" w14:textId="695BA2EF" w:rsidR="00FD6526" w:rsidRPr="00FD6526" w:rsidRDefault="00FD6526" w:rsidP="00FD6526">
            <w:pPr>
              <w:jc w:val="center"/>
              <w:rPr>
                <w:sz w:val="36"/>
                <w:szCs w:val="36"/>
              </w:rPr>
            </w:pPr>
            <w:r w:rsidRPr="00FD6526">
              <w:rPr>
                <w:sz w:val="36"/>
                <w:szCs w:val="36"/>
              </w:rPr>
              <w:t>Group Four</w:t>
            </w:r>
          </w:p>
          <w:p w14:paraId="71D0A2F8" w14:textId="77777777" w:rsidR="00DF198B" w:rsidRPr="00DF198B" w:rsidRDefault="00DF198B" w:rsidP="00DF198B"/>
        </w:tc>
        <w:tc>
          <w:tcPr>
            <w:tcW w:w="2398" w:type="dxa"/>
            <w:gridSpan w:val="4"/>
          </w:tcPr>
          <w:p w14:paraId="6C08FFA6" w14:textId="77777777" w:rsidR="00DF198B" w:rsidRDefault="00DF198B" w:rsidP="00DF198B">
            <w:pPr>
              <w:jc w:val="center"/>
            </w:pPr>
          </w:p>
        </w:tc>
      </w:tr>
      <w:tr w:rsidR="00DF198B" w14:paraId="39ADB2BD" w14:textId="77777777" w:rsidTr="007B4176">
        <w:tc>
          <w:tcPr>
            <w:tcW w:w="2340" w:type="dxa"/>
            <w:gridSpan w:val="3"/>
          </w:tcPr>
          <w:p w14:paraId="4CBE4345" w14:textId="77777777" w:rsidR="00DF198B" w:rsidRDefault="00DF198B"/>
        </w:tc>
        <w:tc>
          <w:tcPr>
            <w:tcW w:w="6120" w:type="dxa"/>
            <w:gridSpan w:val="3"/>
          </w:tcPr>
          <w:p w14:paraId="3A278E46" w14:textId="77777777" w:rsidR="00DF198B" w:rsidRDefault="00DF198B"/>
        </w:tc>
        <w:tc>
          <w:tcPr>
            <w:tcW w:w="2330" w:type="dxa"/>
            <w:gridSpan w:val="3"/>
          </w:tcPr>
          <w:p w14:paraId="1A89F5F7" w14:textId="77777777" w:rsidR="00DF198B" w:rsidRDefault="00DF198B"/>
        </w:tc>
      </w:tr>
    </w:tbl>
    <w:p w14:paraId="57AEC45E" w14:textId="0A9227AB" w:rsidR="007B4176" w:rsidRDefault="007B4176"/>
    <w:p w14:paraId="24087BAD" w14:textId="77777777" w:rsidR="007B4176" w:rsidRDefault="007B4176">
      <w:r>
        <w:br w:type="page"/>
      </w:r>
    </w:p>
    <w:p w14:paraId="0AD23B73" w14:textId="64E282A0" w:rsidR="0048120C" w:rsidRDefault="007B4176" w:rsidP="007B4176">
      <w:pPr>
        <w:pStyle w:val="Heading5"/>
      </w:pPr>
      <w:r>
        <w:lastRenderedPageBreak/>
        <w:t>Team Composition:</w:t>
      </w:r>
    </w:p>
    <w:p w14:paraId="20D3BE23" w14:textId="2B7C2F5C" w:rsidR="007B4176" w:rsidRDefault="007B4176"/>
    <w:p w14:paraId="56319B23" w14:textId="065691B5" w:rsidR="007B4176" w:rsidRDefault="007B4176" w:rsidP="007B4176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65000A2" wp14:editId="748D1281">
            <wp:extent cx="3101546" cy="1819049"/>
            <wp:effectExtent l="0" t="0" r="3810" b="0"/>
            <wp:docPr id="11" name="Picture 11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02" cy="184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5788A534" w14:textId="76661194" w:rsidR="007B4176" w:rsidRDefault="007B4176" w:rsidP="007B4176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AC764DE" wp14:editId="6774D67F">
            <wp:extent cx="3459892" cy="1842763"/>
            <wp:effectExtent l="0" t="0" r="7620" b="5715"/>
            <wp:docPr id="10" name="Picture 10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326" cy="186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5738E409" w14:textId="51A0C2A5" w:rsidR="007B4176" w:rsidRDefault="007B4176" w:rsidP="005756D5">
      <w:pPr>
        <w:pStyle w:val="ListParagraph"/>
      </w:pPr>
    </w:p>
    <w:p w14:paraId="00FB75A5" w14:textId="68295FAD" w:rsidR="007B4176" w:rsidRDefault="007B4176" w:rsidP="007B4176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4DE109FE" wp14:editId="6D6D7342">
            <wp:extent cx="2075935" cy="1692927"/>
            <wp:effectExtent l="0" t="0" r="635" b="2540"/>
            <wp:docPr id="14" name="Picture 14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935" cy="16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77F10B9D" w14:textId="536F380B" w:rsidR="007B4176" w:rsidRDefault="007B4176" w:rsidP="005756D5"/>
    <w:sectPr w:rsidR="007B4176" w:rsidSect="00E74B29">
      <w:footerReference w:type="even" r:id="rId18"/>
      <w:footerReference w:type="default" r:id="rId19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A5FBF3" w14:textId="77777777" w:rsidR="000F0163" w:rsidRDefault="000F0163" w:rsidP="00E74B29">
      <w:r>
        <w:separator/>
      </w:r>
    </w:p>
  </w:endnote>
  <w:endnote w:type="continuationSeparator" w:id="0">
    <w:p w14:paraId="7E6B1AAC" w14:textId="77777777" w:rsidR="000F0163" w:rsidRDefault="000F0163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11D226E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5BEB69F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5191E2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64E75439" w14:textId="77777777" w:rsidTr="006709F1">
      <w:tc>
        <w:tcPr>
          <w:tcW w:w="1079" w:type="dxa"/>
        </w:tcPr>
        <w:p w14:paraId="6A56550E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0D09DEA5" w14:textId="7DD56160" w:rsidR="00E74B29" w:rsidRPr="00874FE7" w:rsidRDefault="007B4176" w:rsidP="006709F1">
          <w:pPr>
            <w:pStyle w:val="Footer"/>
          </w:pPr>
          <w:r>
            <w:t>Group Design Project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4EAF0A46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2C2A1152" w14:textId="77777777" w:rsidR="00E74B29" w:rsidRPr="00E74B29" w:rsidRDefault="00E74B29" w:rsidP="006709F1">
          <w:pPr>
            <w:pStyle w:val="Footer"/>
          </w:pPr>
        </w:p>
      </w:tc>
    </w:tr>
  </w:tbl>
  <w:p w14:paraId="1996FBF5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F3F574" w14:textId="77777777" w:rsidR="000F0163" w:rsidRDefault="000F0163" w:rsidP="00E74B29">
      <w:r>
        <w:separator/>
      </w:r>
    </w:p>
  </w:footnote>
  <w:footnote w:type="continuationSeparator" w:id="0">
    <w:p w14:paraId="6842677B" w14:textId="77777777" w:rsidR="000F0163" w:rsidRDefault="000F0163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0109D"/>
    <w:multiLevelType w:val="hybridMultilevel"/>
    <w:tmpl w:val="196EE1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84662A"/>
    <w:multiLevelType w:val="hybridMultilevel"/>
    <w:tmpl w:val="4E4E87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8B12DB"/>
    <w:multiLevelType w:val="hybridMultilevel"/>
    <w:tmpl w:val="049E744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4B770A"/>
    <w:multiLevelType w:val="hybridMultilevel"/>
    <w:tmpl w:val="079C35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060FC7"/>
    <w:multiLevelType w:val="hybridMultilevel"/>
    <w:tmpl w:val="029C64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1811D7"/>
    <w:multiLevelType w:val="hybridMultilevel"/>
    <w:tmpl w:val="1DB2A3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A30EAF"/>
    <w:multiLevelType w:val="hybridMultilevel"/>
    <w:tmpl w:val="BB82F9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B345C3"/>
    <w:multiLevelType w:val="hybridMultilevel"/>
    <w:tmpl w:val="FEB4E8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3"/>
  </w:num>
  <w:num w:numId="5">
    <w:abstractNumId w:val="1"/>
  </w:num>
  <w:num w:numId="6">
    <w:abstractNumId w:val="0"/>
  </w:num>
  <w:num w:numId="7">
    <w:abstractNumId w:val="4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removePersonalInformation/>
  <w:removeDateAndTime/>
  <w:hideSpellingErrors/>
  <w:hideGrammaticalErrors/>
  <w:proofState w:spelling="clean" w:grammar="clean"/>
  <w:attachedTemplate r:id="rId1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c1Nra0MDEwNzc0tLRQ0lEKTi0uzszPAykwrQUA0owI4CwAAAA="/>
  </w:docVars>
  <w:rsids>
    <w:rsidRoot w:val="007B4176"/>
    <w:rsid w:val="00086FA5"/>
    <w:rsid w:val="000E4641"/>
    <w:rsid w:val="000F0163"/>
    <w:rsid w:val="00151F66"/>
    <w:rsid w:val="00177F8D"/>
    <w:rsid w:val="00185F4A"/>
    <w:rsid w:val="001C0791"/>
    <w:rsid w:val="002D2200"/>
    <w:rsid w:val="00334A1D"/>
    <w:rsid w:val="0040564B"/>
    <w:rsid w:val="00430FB8"/>
    <w:rsid w:val="0048120C"/>
    <w:rsid w:val="004909D9"/>
    <w:rsid w:val="00501228"/>
    <w:rsid w:val="00521481"/>
    <w:rsid w:val="005756D5"/>
    <w:rsid w:val="005B2D67"/>
    <w:rsid w:val="005C5CF7"/>
    <w:rsid w:val="006575DE"/>
    <w:rsid w:val="00665110"/>
    <w:rsid w:val="006709F1"/>
    <w:rsid w:val="006C60E6"/>
    <w:rsid w:val="007062C5"/>
    <w:rsid w:val="007A3DA2"/>
    <w:rsid w:val="007B4176"/>
    <w:rsid w:val="00837914"/>
    <w:rsid w:val="00874FE7"/>
    <w:rsid w:val="00952F7D"/>
    <w:rsid w:val="0095496A"/>
    <w:rsid w:val="009A38BA"/>
    <w:rsid w:val="00B43E11"/>
    <w:rsid w:val="00C470DD"/>
    <w:rsid w:val="00C755AB"/>
    <w:rsid w:val="00C9740E"/>
    <w:rsid w:val="00CB1B9B"/>
    <w:rsid w:val="00D43125"/>
    <w:rsid w:val="00D66A3A"/>
    <w:rsid w:val="00D937D5"/>
    <w:rsid w:val="00DA2D5B"/>
    <w:rsid w:val="00DE01CC"/>
    <w:rsid w:val="00DE7CE7"/>
    <w:rsid w:val="00DF198B"/>
    <w:rsid w:val="00E14346"/>
    <w:rsid w:val="00E74B29"/>
    <w:rsid w:val="00EA690B"/>
    <w:rsid w:val="00F404B1"/>
    <w:rsid w:val="00F50791"/>
    <w:rsid w:val="00FB2F1A"/>
    <w:rsid w:val="00FD6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52619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qFormat/>
    <w:rsid w:val="007B4176"/>
    <w:pPr>
      <w:ind w:left="720"/>
      <w:contextualSpacing/>
    </w:pPr>
  </w:style>
  <w:style w:type="table" w:styleId="GridTable1Light-Accent5">
    <w:name w:val="Grid Table 1 Light Accent 5"/>
    <w:basedOn w:val="TableNormal"/>
    <w:uiPriority w:val="46"/>
    <w:rsid w:val="007B4176"/>
    <w:tblPr>
      <w:tblStyleRowBandSize w:val="1"/>
      <w:tblStyleColBandSize w:val="1"/>
      <w:tblBorders>
        <w:top w:val="single" w:sz="4" w:space="0" w:color="F6F9FB" w:themeColor="accent5" w:themeTint="66"/>
        <w:left w:val="single" w:sz="4" w:space="0" w:color="F6F9FB" w:themeColor="accent5" w:themeTint="66"/>
        <w:bottom w:val="single" w:sz="4" w:space="0" w:color="F6F9FB" w:themeColor="accent5" w:themeTint="66"/>
        <w:right w:val="single" w:sz="4" w:space="0" w:color="F6F9FB" w:themeColor="accent5" w:themeTint="66"/>
        <w:insideH w:val="single" w:sz="4" w:space="0" w:color="F6F9FB" w:themeColor="accent5" w:themeTint="66"/>
        <w:insideV w:val="single" w:sz="4" w:space="0" w:color="F6F9FB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2F6FA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2F6FA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63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2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7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glossaryDocument" Target="glossary/document.xml"/><Relationship Id="rId7" Type="http://schemas.openxmlformats.org/officeDocument/2006/relationships/webSettings" Target="webSettings.xml"/><Relationship Id="rId12" Type="http://schemas.openxmlformats.org/officeDocument/2006/relationships/hyperlink" Target="https://www.linkedin.com/in/lazarodelpino/" TargetMode="External"/><Relationship Id="rId17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hyperlink" Target="https://www.linkedin.com/in/jose-ramos-20142a6/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10" Type="http://schemas.openxmlformats.org/officeDocument/2006/relationships/image" Target="media/image1.png"/><Relationship Id="rId19" Type="http://schemas.openxmlformats.org/officeDocument/2006/relationships/footer" Target="foot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www.linkedin.com/in/osahon2020/" TargetMode="External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se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D797EE2F96148BF972281401EFFCD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420A27-8649-4511-8494-84553FD31221}"/>
      </w:docPartPr>
      <w:docPartBody>
        <w:p w:rsidR="00A30C67" w:rsidRDefault="0013429E">
          <w:pPr>
            <w:pStyle w:val="AD797EE2F96148BF972281401EFFCDB8"/>
          </w:pPr>
          <w:r w:rsidRPr="00DF198B">
            <w:t>—</w:t>
          </w:r>
        </w:p>
      </w:docPartBody>
    </w:docPart>
    <w:docPart>
      <w:docPartPr>
        <w:name w:val="BEACBA6A266E42A0B26319E635802B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218501-E92A-485D-8775-DF448F23A04D}"/>
      </w:docPartPr>
      <w:docPartBody>
        <w:p w:rsidR="00A30C67" w:rsidRDefault="0013429E">
          <w:pPr>
            <w:pStyle w:val="BEACBA6A266E42A0B26319E635802BAA"/>
          </w:pPr>
          <w:r w:rsidRPr="00DF198B">
            <w:t>—</w:t>
          </w:r>
        </w:p>
      </w:docPartBody>
    </w:docPart>
    <w:docPart>
      <w:docPartPr>
        <w:name w:val="7F6A0A05CB6D4743A77767226D3D40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0AE678-E7EE-40FC-ACF6-9531969AEB36}"/>
      </w:docPartPr>
      <w:docPartBody>
        <w:p w:rsidR="007B3840" w:rsidRDefault="001C4171" w:rsidP="001C4171">
          <w:pPr>
            <w:pStyle w:val="7F6A0A05CB6D4743A77767226D3D40AF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29E"/>
    <w:rsid w:val="0013429E"/>
    <w:rsid w:val="001C4171"/>
    <w:rsid w:val="003D3537"/>
    <w:rsid w:val="00734C35"/>
    <w:rsid w:val="007B3840"/>
    <w:rsid w:val="00831687"/>
    <w:rsid w:val="00A30C67"/>
    <w:rsid w:val="00BB6BC5"/>
    <w:rsid w:val="00EA7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D797EE2F96148BF972281401EFFCDB8">
    <w:name w:val="AD797EE2F96148BF972281401EFFCDB8"/>
  </w:style>
  <w:style w:type="paragraph" w:customStyle="1" w:styleId="BEACBA6A266E42A0B26319E635802BAA">
    <w:name w:val="BEACBA6A266E42A0B26319E635802BAA"/>
  </w:style>
  <w:style w:type="paragraph" w:customStyle="1" w:styleId="7F6A0A05CB6D4743A77767226D3D40AF">
    <w:name w:val="7F6A0A05CB6D4743A77767226D3D40AF"/>
    <w:rsid w:val="001C417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2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2021-11-12T01:12:00Z</dcterms:created>
  <dcterms:modified xsi:type="dcterms:W3CDTF">2021-11-12T01:12:00Z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